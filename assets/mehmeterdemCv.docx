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925"/>
        <w:gridCol w:w="22"/>
        <w:gridCol w:w="6520"/>
      </w:tblGrid>
      <w:tr w:rsidR="00B93310" w:rsidRPr="00ED5330" w14:paraId="54E838F4" w14:textId="77777777" w:rsidTr="009D7344">
        <w:trPr>
          <w:trHeight w:val="12150"/>
        </w:trPr>
        <w:tc>
          <w:tcPr>
            <w:tcW w:w="4050" w:type="dxa"/>
          </w:tcPr>
          <w:p w14:paraId="222615F1" w14:textId="77777777" w:rsidR="00B6791D" w:rsidRDefault="00B6791D"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37A58165" wp14:editId="6361E36B">
                  <wp:simplePos x="0" y="0"/>
                  <wp:positionH relativeFrom="column">
                    <wp:posOffset>238789</wp:posOffset>
                  </wp:positionH>
                  <wp:positionV relativeFrom="paragraph">
                    <wp:posOffset>266</wp:posOffset>
                  </wp:positionV>
                  <wp:extent cx="1882775" cy="2493645"/>
                  <wp:effectExtent l="0" t="0" r="3175" b="190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2775" cy="249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4484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520"/>
            </w:tblGrid>
            <w:tr w:rsidR="00441EB9" w:rsidRPr="00ED5330" w14:paraId="0F0980E3" w14:textId="77777777" w:rsidTr="00B6791D">
              <w:trPr>
                <w:trHeight w:val="1010"/>
              </w:trPr>
              <w:tc>
                <w:tcPr>
                  <w:tcW w:w="363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2A248CED" w14:textId="77777777" w:rsidR="009D7344" w:rsidRDefault="00B6791D" w:rsidP="00616C52">
                  <w:pPr>
                    <w:pStyle w:val="Heading3"/>
                    <w:rPr>
                      <w:rFonts w:ascii="Tahoma" w:hAnsi="Tahoma" w:cs="Tahoma"/>
                      <w:b/>
                      <w:caps w:val="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sz w:val="28"/>
                      <w:szCs w:val="20"/>
                    </w:rPr>
                    <w:t>MEHMET erdem</w:t>
                  </w:r>
                </w:p>
                <w:p w14:paraId="573F39C9" w14:textId="77777777" w:rsidR="009D7344" w:rsidRDefault="009D7344" w:rsidP="00616C52">
                  <w:pPr>
                    <w:pStyle w:val="Heading3"/>
                    <w:rPr>
                      <w:rFonts w:ascii="Tahoma" w:hAnsi="Tahoma" w:cs="Tahoma"/>
                      <w:b/>
                      <w:caps w:val="0"/>
                      <w:szCs w:val="20"/>
                    </w:rPr>
                  </w:pPr>
                </w:p>
                <w:p w14:paraId="2F98BE1F" w14:textId="77777777" w:rsidR="00616C52" w:rsidRPr="00ED5330" w:rsidRDefault="00BA0A70" w:rsidP="00616C52">
                  <w:pPr>
                    <w:pStyle w:val="Heading3"/>
                    <w:rPr>
                      <w:rFonts w:ascii="Tahoma" w:hAnsi="Tahoma" w:cs="Tahoma"/>
                      <w:caps w:val="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caps w:val="0"/>
                      <w:szCs w:val="20"/>
                    </w:rPr>
                    <w:t xml:space="preserve">Full Stack </w:t>
                  </w:r>
                  <w:r w:rsidR="00616C52" w:rsidRPr="00ED5330">
                    <w:rPr>
                      <w:rFonts w:ascii="Tahoma" w:hAnsi="Tahoma" w:cs="Tahoma"/>
                      <w:b/>
                      <w:caps w:val="0"/>
                      <w:szCs w:val="20"/>
                    </w:rPr>
                    <w:t>S</w:t>
                  </w:r>
                  <w:r>
                    <w:rPr>
                      <w:rFonts w:ascii="Tahoma" w:hAnsi="Tahoma" w:cs="Tahoma"/>
                      <w:b/>
                      <w:caps w:val="0"/>
                      <w:szCs w:val="20"/>
                    </w:rPr>
                    <w:t>oftware Developer</w:t>
                  </w:r>
                </w:p>
                <w:p w14:paraId="11C26688" w14:textId="77777777" w:rsidR="00616C52" w:rsidRPr="00ED5330" w:rsidRDefault="00A722CA" w:rsidP="00616C52">
                  <w:pPr>
                    <w:pStyle w:val="Heading3"/>
                    <w:rPr>
                      <w:rFonts w:ascii="Tahoma" w:hAnsi="Tahoma" w:cs="Tahoma"/>
                      <w:caps w:val="0"/>
                      <w:szCs w:val="20"/>
                    </w:rPr>
                  </w:pPr>
                  <w:hyperlink r:id="rId9" w:history="1">
                    <w:r w:rsidR="00616C52" w:rsidRPr="00ED5330">
                      <w:rPr>
                        <w:rStyle w:val="Hyperlink"/>
                        <w:rFonts w:ascii="Tahoma" w:hAnsi="Tahoma" w:cs="Tahoma"/>
                        <w:caps w:val="0"/>
                        <w:szCs w:val="20"/>
                      </w:rPr>
                      <w:t>mehmeterdembiz@gmail.com</w:t>
                    </w:r>
                  </w:hyperlink>
                </w:p>
                <w:p w14:paraId="69E43CE1" w14:textId="77777777" w:rsidR="00616C52" w:rsidRPr="00ED5330" w:rsidRDefault="00616C52" w:rsidP="00616C52">
                  <w:pPr>
                    <w:pStyle w:val="Heading3"/>
                    <w:rPr>
                      <w:rFonts w:ascii="Tahoma" w:hAnsi="Tahoma" w:cs="Tahoma"/>
                      <w:caps w:val="0"/>
                      <w:szCs w:val="20"/>
                    </w:rPr>
                  </w:pPr>
                </w:p>
                <w:p w14:paraId="74007CE5" w14:textId="77777777" w:rsidR="00441EB9" w:rsidRPr="00ED5330" w:rsidRDefault="00616C52" w:rsidP="00616C52">
                  <w:pPr>
                    <w:pStyle w:val="Heading3"/>
                    <w:rPr>
                      <w:rFonts w:ascii="Tahoma" w:hAnsi="Tahoma" w:cs="Tahoma"/>
                      <w:caps w:val="0"/>
                      <w:szCs w:val="20"/>
                    </w:rPr>
                  </w:pPr>
                  <w:r w:rsidRPr="00ED5330">
                    <w:rPr>
                      <w:rFonts w:ascii="Tahoma" w:hAnsi="Tahoma" w:cs="Tahoma"/>
                      <w:caps w:val="0"/>
                      <w:szCs w:val="20"/>
                    </w:rPr>
                    <w:t>+1 647 606 66 50</w:t>
                  </w:r>
                </w:p>
                <w:p w14:paraId="51C45261" w14:textId="77777777" w:rsidR="00616C52" w:rsidRPr="00ED5330" w:rsidRDefault="00386F5D" w:rsidP="00616C52">
                  <w:pPr>
                    <w:pStyle w:val="Heading3"/>
                    <w:rPr>
                      <w:rFonts w:ascii="Tahoma" w:hAnsi="Tahoma" w:cs="Tahoma"/>
                      <w:szCs w:val="20"/>
                    </w:rPr>
                  </w:pPr>
                  <w:r w:rsidRPr="00ED5330">
                    <w:rPr>
                      <w:rFonts w:ascii="Tahoma" w:hAnsi="Tahoma" w:cs="Tahoma"/>
                      <w:caps w:val="0"/>
                      <w:szCs w:val="20"/>
                    </w:rPr>
                    <w:t xml:space="preserve"> 17 Four Winds Drive North York</w:t>
                  </w:r>
                  <w:r w:rsidR="00651B46">
                    <w:rPr>
                      <w:rFonts w:ascii="Tahoma" w:hAnsi="Tahoma" w:cs="Tahoma"/>
                      <w:caps w:val="0"/>
                      <w:szCs w:val="20"/>
                    </w:rPr>
                    <w:t xml:space="preserve"> </w:t>
                  </w:r>
                  <w:r w:rsidR="00DD6A25">
                    <w:rPr>
                      <w:rFonts w:ascii="Tahoma" w:hAnsi="Tahoma" w:cs="Tahoma"/>
                      <w:caps w:val="0"/>
                      <w:szCs w:val="20"/>
                    </w:rPr>
                    <w:t>Toronto</w:t>
                  </w:r>
                </w:p>
                <w:p w14:paraId="5E4EAC37" w14:textId="29CB6F69" w:rsidR="003439FB" w:rsidRPr="00ED5330" w:rsidRDefault="003439FB" w:rsidP="003439FB">
                  <w:pPr>
                    <w:pStyle w:val="Heading3"/>
                    <w:rPr>
                      <w:rFonts w:ascii="Tahoma" w:hAnsi="Tahoma" w:cs="Tahoma"/>
                      <w:caps w:val="0"/>
                      <w:szCs w:val="20"/>
                    </w:rPr>
                  </w:pPr>
                  <w:r>
                    <w:rPr>
                      <w:rFonts w:ascii="Tahoma" w:hAnsi="Tahoma" w:cs="Tahoma"/>
                      <w:caps w:val="0"/>
                      <w:szCs w:val="20"/>
                    </w:rPr>
                    <w:t>Portfolio:</w:t>
                  </w:r>
                  <w:bookmarkStart w:id="0" w:name="_GoBack"/>
                  <w:bookmarkEnd w:id="0"/>
                  <w:r>
                    <w:rPr>
                      <w:rFonts w:ascii="Tahoma" w:hAnsi="Tahoma" w:cs="Tahoma"/>
                      <w:caps w:val="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caps w:val="0"/>
                      <w:szCs w:val="20"/>
                    </w:rPr>
                    <w:instrText xml:space="preserve"> HYPERLINK "</w:instrText>
                  </w:r>
                  <w:r w:rsidRPr="003439FB">
                    <w:rPr>
                      <w:rFonts w:ascii="Tahoma" w:hAnsi="Tahoma" w:cs="Tahoma"/>
                      <w:caps w:val="0"/>
                      <w:szCs w:val="20"/>
                    </w:rPr>
                    <w:instrText>https://memou.github.io</w:instrText>
                  </w:r>
                  <w:r>
                    <w:rPr>
                      <w:rFonts w:ascii="Tahoma" w:hAnsi="Tahoma" w:cs="Tahoma"/>
                      <w:caps w:val="0"/>
                      <w:szCs w:val="20"/>
                    </w:rPr>
                    <w:instrText xml:space="preserve">" </w:instrText>
                  </w:r>
                  <w:r>
                    <w:rPr>
                      <w:rFonts w:ascii="Tahoma" w:hAnsi="Tahoma" w:cs="Tahoma"/>
                      <w:caps w:val="0"/>
                      <w:szCs w:val="20"/>
                    </w:rPr>
                    <w:fldChar w:fldCharType="separate"/>
                  </w:r>
                  <w:r w:rsidRPr="0087151E">
                    <w:rPr>
                      <w:rStyle w:val="Hyperlink"/>
                      <w:rFonts w:ascii="Tahoma" w:hAnsi="Tahoma" w:cs="Tahoma"/>
                      <w:caps w:val="0"/>
                      <w:szCs w:val="20"/>
                    </w:rPr>
                    <w:t>https://memou.github.io</w:t>
                  </w:r>
                  <w:r>
                    <w:rPr>
                      <w:rFonts w:ascii="Tahoma" w:hAnsi="Tahoma" w:cs="Tahoma"/>
                      <w:caps w:val="0"/>
                      <w:szCs w:val="20"/>
                    </w:rPr>
                    <w:fldChar w:fldCharType="end"/>
                  </w:r>
                </w:p>
                <w:p w14:paraId="56E1A43F" w14:textId="77777777" w:rsidR="00ED5330" w:rsidRPr="00ED5330" w:rsidRDefault="00A722CA" w:rsidP="00ED5330">
                  <w:pPr>
                    <w:pStyle w:val="Heading3"/>
                    <w:rPr>
                      <w:rFonts w:ascii="Tahoma" w:hAnsi="Tahoma" w:cs="Tahoma"/>
                      <w:caps w:val="0"/>
                      <w:szCs w:val="20"/>
                    </w:rPr>
                  </w:pPr>
                  <w:hyperlink r:id="rId10" w:history="1">
                    <w:r w:rsidR="00ED5330" w:rsidRPr="00ED5330">
                      <w:rPr>
                        <w:rStyle w:val="Hyperlink"/>
                        <w:rFonts w:ascii="Tahoma" w:hAnsi="Tahoma" w:cs="Tahoma"/>
                        <w:caps w:val="0"/>
                        <w:szCs w:val="20"/>
                      </w:rPr>
                      <w:t>linkedin.com/in/mehmet-erdem-toronto</w:t>
                    </w:r>
                  </w:hyperlink>
                </w:p>
                <w:p w14:paraId="2966E8EB" w14:textId="77777777" w:rsidR="00616C52" w:rsidRPr="00ED5330" w:rsidRDefault="00616C52" w:rsidP="00616C52">
                  <w:pPr>
                    <w:pStyle w:val="Heading3"/>
                    <w:rPr>
                      <w:rFonts w:ascii="Tahoma" w:hAnsi="Tahoma" w:cs="Tahoma"/>
                      <w:caps w:val="0"/>
                      <w:szCs w:val="20"/>
                    </w:rPr>
                  </w:pPr>
                </w:p>
                <w:p w14:paraId="6C0245A7" w14:textId="77777777" w:rsidR="00616C52" w:rsidRPr="00ED5330" w:rsidRDefault="00A722CA" w:rsidP="00616C52">
                  <w:pPr>
                    <w:pStyle w:val="Heading3"/>
                    <w:rPr>
                      <w:rFonts w:ascii="Tahoma" w:hAnsi="Tahoma" w:cs="Tahoma"/>
                      <w:caps w:val="0"/>
                      <w:szCs w:val="20"/>
                    </w:rPr>
                  </w:pPr>
                  <w:hyperlink r:id="rId11" w:history="1">
                    <w:r w:rsidR="00616C52" w:rsidRPr="00ED5330">
                      <w:rPr>
                        <w:rStyle w:val="Hyperlink"/>
                        <w:rFonts w:ascii="Tahoma" w:hAnsi="Tahoma" w:cs="Tahoma"/>
                        <w:caps w:val="0"/>
                        <w:szCs w:val="20"/>
                      </w:rPr>
                      <w:t>github.com/memou/</w:t>
                    </w:r>
                  </w:hyperlink>
                </w:p>
                <w:p w14:paraId="2E37000B" w14:textId="77777777" w:rsidR="00616C52" w:rsidRPr="00ED5330" w:rsidRDefault="00616C52" w:rsidP="009D7344">
                  <w:pPr>
                    <w:pStyle w:val="Heading3"/>
                    <w:jc w:val="both"/>
                    <w:rPr>
                      <w:rFonts w:ascii="Tahoma" w:hAnsi="Tahoma" w:cs="Tahoma"/>
                      <w:szCs w:val="20"/>
                    </w:rPr>
                  </w:pPr>
                </w:p>
              </w:tc>
            </w:tr>
          </w:tbl>
          <w:p w14:paraId="7AA2449A" w14:textId="77777777" w:rsidR="00ED5330" w:rsidRPr="00ED5330" w:rsidRDefault="00A722CA" w:rsidP="009D7344">
            <w:pPr>
              <w:pStyle w:val="Heading2"/>
              <w:spacing w:after="120"/>
              <w:rPr>
                <w:rFonts w:ascii="Tahoma" w:hAnsi="Tahoma" w:cs="Tahoma"/>
                <w:sz w:val="20"/>
                <w:szCs w:val="20"/>
              </w:rPr>
            </w:pPr>
            <w:sdt>
              <w:sdtPr>
                <w:rPr>
                  <w:rFonts w:ascii="Tahoma" w:hAnsi="Tahoma" w:cs="Tahoma"/>
                  <w:sz w:val="20"/>
                  <w:szCs w:val="20"/>
                </w:rPr>
                <w:alias w:val="Education:"/>
                <w:tag w:val="Education:"/>
                <w:id w:val="-1168785008"/>
                <w:placeholder>
                  <w:docPart w:val="98579B2C31AE4CAB90F58AB999AD5460"/>
                </w:placeholder>
                <w:temporary/>
                <w:showingPlcHdr/>
                <w15:appearance w15:val="hidden"/>
              </w:sdtPr>
              <w:sdtEndPr/>
              <w:sdtContent>
                <w:r w:rsidR="00ED5330" w:rsidRPr="00DB1DEA">
                  <w:rPr>
                    <w:rFonts w:ascii="Tahoma" w:hAnsi="Tahoma" w:cs="Tahoma"/>
                    <w:b/>
                    <w:sz w:val="24"/>
                    <w:szCs w:val="20"/>
                  </w:rPr>
                  <w:t>Education</w:t>
                </w:r>
              </w:sdtContent>
            </w:sdt>
          </w:p>
          <w:p w14:paraId="3E2EB45E" w14:textId="77777777" w:rsidR="00ED5330" w:rsidRPr="006762DA" w:rsidRDefault="00ED5330" w:rsidP="003A2BC2">
            <w:pPr>
              <w:suppressAutoHyphens/>
              <w:spacing w:after="200" w:line="276" w:lineRule="auto"/>
              <w:ind w:left="-208"/>
              <w:rPr>
                <w:rFonts w:ascii="Tahoma" w:eastAsia="Times New Roman" w:hAnsi="Tahoma" w:cs="Tahoma"/>
                <w:b/>
                <w:sz w:val="22"/>
                <w:lang w:val="en-GB"/>
              </w:rPr>
            </w:pPr>
            <w:r w:rsidRPr="006762DA">
              <w:rPr>
                <w:rFonts w:ascii="Tahoma" w:eastAsia="Times New Roman" w:hAnsi="Tahoma" w:cs="Tahoma"/>
                <w:b/>
                <w:sz w:val="22"/>
                <w:lang w:val="en-GB"/>
              </w:rPr>
              <w:t>Enterprise</w:t>
            </w:r>
            <w:r w:rsidRPr="006762DA">
              <w:rPr>
                <w:rFonts w:ascii="Tahoma" w:eastAsia="Times New Roman" w:hAnsi="Tahoma" w:cs="Tahoma"/>
                <w:sz w:val="22"/>
                <w:lang w:val="en-GB"/>
              </w:rPr>
              <w:t xml:space="preserve"> </w:t>
            </w:r>
            <w:r w:rsidRPr="006762DA">
              <w:rPr>
                <w:rFonts w:ascii="Tahoma" w:eastAsia="Times New Roman" w:hAnsi="Tahoma" w:cs="Tahoma"/>
                <w:b/>
                <w:sz w:val="22"/>
                <w:lang w:val="en-GB"/>
              </w:rPr>
              <w:t>Software Development</w:t>
            </w:r>
          </w:p>
          <w:p w14:paraId="20CA4DB2" w14:textId="77777777" w:rsidR="00ED5330" w:rsidRPr="006762DA" w:rsidRDefault="00ED5330" w:rsidP="003A2BC2">
            <w:pPr>
              <w:suppressAutoHyphens/>
              <w:spacing w:after="0" w:line="276" w:lineRule="auto"/>
              <w:ind w:left="-208"/>
              <w:rPr>
                <w:rFonts w:ascii="Tahoma" w:eastAsia="Times New Roman" w:hAnsi="Tahoma" w:cs="Tahoma"/>
                <w:b/>
                <w:sz w:val="22"/>
                <w:lang w:val="en-GB"/>
              </w:rPr>
            </w:pPr>
            <w:r w:rsidRPr="006762DA">
              <w:rPr>
                <w:rFonts w:ascii="Tahoma" w:eastAsia="Times New Roman" w:hAnsi="Tahoma" w:cs="Tahoma"/>
                <w:b/>
                <w:sz w:val="22"/>
                <w:lang w:val="en-GB"/>
              </w:rPr>
              <w:t>Humber College</w:t>
            </w:r>
          </w:p>
          <w:p w14:paraId="0C136D73" w14:textId="77777777" w:rsidR="00ED5330" w:rsidRPr="006762DA" w:rsidRDefault="00ED5330" w:rsidP="003A2BC2">
            <w:pPr>
              <w:suppressAutoHyphens/>
              <w:spacing w:after="0" w:line="276" w:lineRule="auto"/>
              <w:ind w:left="-208"/>
              <w:rPr>
                <w:rFonts w:ascii="Tahoma" w:eastAsia="Times New Roman" w:hAnsi="Tahoma" w:cs="Tahoma"/>
                <w:sz w:val="22"/>
                <w:lang w:val="en-GB"/>
              </w:rPr>
            </w:pPr>
            <w:r w:rsidRPr="006762DA">
              <w:rPr>
                <w:rFonts w:ascii="Tahoma" w:eastAsia="Times New Roman" w:hAnsi="Tahoma" w:cs="Tahoma"/>
                <w:sz w:val="22"/>
                <w:lang w:val="en-GB"/>
              </w:rPr>
              <w:t>2 Year Post Grad Program</w:t>
            </w:r>
          </w:p>
          <w:p w14:paraId="605A88B3" w14:textId="77777777" w:rsidR="00ED5330" w:rsidRPr="00ED5330" w:rsidRDefault="00ED5330" w:rsidP="003A2BC2">
            <w:pPr>
              <w:suppressAutoHyphens/>
              <w:spacing w:after="0" w:line="276" w:lineRule="auto"/>
              <w:ind w:left="-208"/>
              <w:rPr>
                <w:rFonts w:ascii="Tahoma" w:eastAsia="Times New Roman" w:hAnsi="Tahoma" w:cs="Tahoma"/>
                <w:lang w:val="en-GB"/>
              </w:rPr>
            </w:pPr>
          </w:p>
          <w:p w14:paraId="0C3B3683" w14:textId="77777777" w:rsidR="00ED5330" w:rsidRDefault="00ED5330" w:rsidP="003A2BC2">
            <w:pPr>
              <w:rPr>
                <w:rFonts w:ascii="Tahoma" w:eastAsia="Times New Roman" w:hAnsi="Tahoma" w:cs="Tahoma"/>
                <w:b/>
                <w:lang w:val="en-GB"/>
              </w:rPr>
            </w:pPr>
            <w:r>
              <w:rPr>
                <w:rFonts w:ascii="Tahoma" w:eastAsia="Times New Roman" w:hAnsi="Tahoma" w:cs="Tahoma"/>
                <w:b/>
                <w:lang w:val="en-GB"/>
              </w:rPr>
              <w:t xml:space="preserve">Business </w:t>
            </w:r>
            <w:r w:rsidRPr="00ED5330">
              <w:rPr>
                <w:rFonts w:ascii="Tahoma" w:eastAsia="Times New Roman" w:hAnsi="Tahoma" w:cs="Tahoma"/>
                <w:b/>
                <w:lang w:val="en-GB"/>
              </w:rPr>
              <w:t>Administration</w:t>
            </w:r>
          </w:p>
          <w:p w14:paraId="56A70040" w14:textId="77777777" w:rsidR="009D7344" w:rsidRDefault="00ED5330" w:rsidP="003A2BC2">
            <w:pPr>
              <w:rPr>
                <w:rFonts w:ascii="Tahoma" w:eastAsia="Times New Roman" w:hAnsi="Tahoma" w:cs="Tahoma"/>
                <w:b/>
                <w:lang w:val="en-GB"/>
              </w:rPr>
            </w:pPr>
            <w:r w:rsidRPr="00D2355B">
              <w:rPr>
                <w:rFonts w:ascii="Tahoma" w:eastAsia="Times New Roman" w:hAnsi="Tahoma" w:cs="Tahoma"/>
                <w:b/>
                <w:lang w:val="en-GB"/>
              </w:rPr>
              <w:t>Bachelor’s Degree</w:t>
            </w:r>
          </w:p>
          <w:p w14:paraId="5FC18E16" w14:textId="77777777" w:rsidR="00ED5330" w:rsidRDefault="00ED5330" w:rsidP="003A2BC2">
            <w:pPr>
              <w:rPr>
                <w:rFonts w:ascii="Tahoma" w:eastAsia="Times New Roman" w:hAnsi="Tahoma" w:cs="Tahoma"/>
                <w:lang w:val="en-GB"/>
              </w:rPr>
            </w:pPr>
            <w:r w:rsidRPr="00ED5330">
              <w:rPr>
                <w:rFonts w:ascii="Tahoma" w:eastAsia="Times New Roman" w:hAnsi="Tahoma" w:cs="Tahoma"/>
                <w:lang w:val="en-GB"/>
              </w:rPr>
              <w:t>Celal Bayar University</w:t>
            </w:r>
          </w:p>
          <w:p w14:paraId="1F74BEFB" w14:textId="77777777" w:rsidR="003A2BC2" w:rsidRPr="00ED5330" w:rsidRDefault="003A2BC2" w:rsidP="00ED5330">
            <w:pPr>
              <w:rPr>
                <w:rFonts w:ascii="Tahoma" w:eastAsia="Times New Roman" w:hAnsi="Tahoma" w:cs="Tahoma"/>
                <w:lang w:val="en-GB"/>
              </w:rPr>
            </w:pPr>
          </w:p>
          <w:p w14:paraId="5CCF669E" w14:textId="77777777" w:rsidR="009D7344" w:rsidRPr="009D7344" w:rsidRDefault="009D7344" w:rsidP="009D7344">
            <w:pPr>
              <w:pStyle w:val="Heading2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 w:rsidRPr="00ED5330">
              <w:rPr>
                <w:rFonts w:ascii="Tahoma" w:hAnsi="Tahoma" w:cs="Tahoma"/>
                <w:b/>
                <w:sz w:val="24"/>
                <w:szCs w:val="20"/>
              </w:rPr>
              <w:t>languages</w:t>
            </w:r>
          </w:p>
          <w:p w14:paraId="1BA0A786" w14:textId="77777777" w:rsidR="00C730DC" w:rsidRDefault="00B6791D" w:rsidP="009D7344">
            <w:pPr>
              <w:rPr>
                <w:rFonts w:ascii="Tahoma" w:eastAsia="Times New Roman" w:hAnsi="Tahoma" w:cs="Tahoma"/>
                <w:b/>
                <w:lang w:val="en-GB"/>
              </w:rPr>
            </w:pPr>
            <w:r>
              <w:rPr>
                <w:rFonts w:ascii="Tahoma" w:eastAsia="Times New Roman" w:hAnsi="Tahoma" w:cs="Tahoma"/>
                <w:b/>
                <w:lang w:val="en-GB"/>
              </w:rPr>
              <w:t xml:space="preserve">   </w:t>
            </w:r>
          </w:p>
          <w:p w14:paraId="7D477746" w14:textId="77777777" w:rsidR="009D7344" w:rsidRDefault="009D7344" w:rsidP="009D7344">
            <w:pPr>
              <w:rPr>
                <w:rFonts w:ascii="Tahoma" w:eastAsia="Times New Roman" w:hAnsi="Tahoma" w:cs="Tahoma"/>
                <w:lang w:val="en-GB"/>
              </w:rPr>
            </w:pPr>
            <w:r w:rsidRPr="00ED5330">
              <w:rPr>
                <w:rFonts w:ascii="Tahoma" w:eastAsia="Times New Roman" w:hAnsi="Tahoma" w:cs="Tahoma"/>
                <w:b/>
                <w:lang w:val="en-GB"/>
              </w:rPr>
              <w:t>English</w:t>
            </w:r>
            <w:r>
              <w:rPr>
                <w:rFonts w:ascii="Tahoma" w:eastAsia="Times New Roman" w:hAnsi="Tahoma" w:cs="Tahoma"/>
                <w:b/>
                <w:lang w:val="en-GB"/>
              </w:rPr>
              <w:t>:E</w:t>
            </w:r>
            <w:r w:rsidRPr="00ED5330">
              <w:rPr>
                <w:rFonts w:ascii="Tahoma" w:eastAsia="Times New Roman" w:hAnsi="Tahoma" w:cs="Tahoma"/>
                <w:b/>
                <w:lang w:val="en-GB"/>
              </w:rPr>
              <w:t>xcellent</w:t>
            </w:r>
            <w:r>
              <w:rPr>
                <w:rFonts w:ascii="Tahoma" w:eastAsia="Times New Roman" w:hAnsi="Tahoma" w:cs="Tahoma"/>
                <w:lang w:val="en-GB"/>
              </w:rPr>
              <w:t xml:space="preserve"> I</w:t>
            </w:r>
            <w:r w:rsidRPr="00ED5330">
              <w:rPr>
                <w:rFonts w:ascii="Tahoma" w:eastAsia="Times New Roman" w:hAnsi="Tahoma" w:cs="Tahoma"/>
                <w:lang w:val="en-GB"/>
              </w:rPr>
              <w:t xml:space="preserve">n Writing,Reading And Talking. </w:t>
            </w:r>
            <w:r w:rsidRPr="00ED5330">
              <w:rPr>
                <w:rFonts w:ascii="Tahoma" w:eastAsia="Times New Roman" w:hAnsi="Tahoma" w:cs="Tahoma"/>
                <w:b/>
                <w:lang w:val="en-GB"/>
              </w:rPr>
              <w:t>Ielts Score: 8/9</w:t>
            </w:r>
            <w:r w:rsidRPr="00ED5330">
              <w:rPr>
                <w:rFonts w:ascii="Tahoma" w:eastAsia="Times New Roman" w:hAnsi="Tahoma" w:cs="Tahoma"/>
                <w:lang w:val="en-GB"/>
              </w:rPr>
              <w:t xml:space="preserve"> (21.05.2016)</w:t>
            </w:r>
          </w:p>
          <w:p w14:paraId="39B7B017" w14:textId="77777777" w:rsidR="009D7344" w:rsidRDefault="00B6791D" w:rsidP="00B6791D">
            <w:pPr>
              <w:jc w:val="both"/>
              <w:rPr>
                <w:rFonts w:ascii="Tahoma" w:eastAsia="Times New Roman" w:hAnsi="Tahoma" w:cs="Tahoma"/>
                <w:lang w:val="en-GB"/>
              </w:rPr>
            </w:pPr>
            <w:r>
              <w:rPr>
                <w:rFonts w:ascii="Tahoma" w:eastAsia="Times New Roman" w:hAnsi="Tahoma" w:cs="Tahoma"/>
                <w:b/>
                <w:lang w:val="en-GB"/>
              </w:rPr>
              <w:t xml:space="preserve">   </w:t>
            </w:r>
            <w:r w:rsidR="009D7344" w:rsidRPr="00ED5330">
              <w:rPr>
                <w:rFonts w:ascii="Tahoma" w:eastAsia="Times New Roman" w:hAnsi="Tahoma" w:cs="Tahoma"/>
                <w:b/>
                <w:lang w:val="en-GB"/>
              </w:rPr>
              <w:t>French</w:t>
            </w:r>
            <w:r w:rsidR="009D7344" w:rsidRPr="00ED5330">
              <w:rPr>
                <w:rFonts w:ascii="Tahoma" w:eastAsia="Times New Roman" w:hAnsi="Tahoma" w:cs="Tahoma"/>
                <w:lang w:val="en-GB"/>
              </w:rPr>
              <w:t xml:space="preserve">: </w:t>
            </w:r>
            <w:r w:rsidR="009D7344" w:rsidRPr="00ED5330">
              <w:rPr>
                <w:rFonts w:ascii="Tahoma" w:eastAsia="Times New Roman" w:hAnsi="Tahoma" w:cs="Tahoma"/>
                <w:b/>
                <w:lang w:val="en-GB"/>
              </w:rPr>
              <w:t>Good Level.</w:t>
            </w:r>
            <w:r w:rsidR="009D7344" w:rsidRPr="00ED5330">
              <w:rPr>
                <w:rFonts w:ascii="Tahoma" w:eastAsia="Times New Roman" w:hAnsi="Tahoma" w:cs="Tahoma"/>
                <w:lang w:val="en-GB"/>
              </w:rPr>
              <w:t xml:space="preserve"> Test D’évaluation </w:t>
            </w:r>
            <w:r w:rsidR="00C730DC">
              <w:rPr>
                <w:rFonts w:ascii="Tahoma" w:eastAsia="Times New Roman" w:hAnsi="Tahoma" w:cs="Tahoma"/>
                <w:lang w:val="en-GB"/>
              </w:rPr>
              <w:t xml:space="preserve">     </w:t>
            </w:r>
            <w:r w:rsidR="00115C3C">
              <w:rPr>
                <w:rFonts w:ascii="Tahoma" w:eastAsia="Times New Roman" w:hAnsi="Tahoma" w:cs="Tahoma"/>
                <w:lang w:val="en-GB"/>
              </w:rPr>
              <w:t xml:space="preserve">   </w:t>
            </w:r>
            <w:r w:rsidR="009D7344" w:rsidRPr="00ED5330">
              <w:rPr>
                <w:rFonts w:ascii="Tahoma" w:eastAsia="Times New Roman" w:hAnsi="Tahoma" w:cs="Tahoma"/>
                <w:lang w:val="en-GB"/>
              </w:rPr>
              <w:t>Français: ~4/6  B2 Level</w:t>
            </w:r>
            <w:r w:rsidR="009D7344" w:rsidRPr="00ED5330">
              <w:rPr>
                <w:rFonts w:ascii="Tahoma" w:eastAsia="Times New Roman" w:hAnsi="Tahoma" w:cs="Tahoma"/>
                <w:b/>
                <w:lang w:val="en-GB"/>
              </w:rPr>
              <w:t xml:space="preserve"> (</w:t>
            </w:r>
            <w:r w:rsidR="009D7344" w:rsidRPr="00ED5330">
              <w:rPr>
                <w:rFonts w:ascii="Tahoma" w:eastAsia="Times New Roman" w:hAnsi="Tahoma" w:cs="Tahoma"/>
                <w:lang w:val="en-GB"/>
              </w:rPr>
              <w:t>09.2015)</w:t>
            </w:r>
          </w:p>
          <w:p w14:paraId="56EB3F57" w14:textId="77777777" w:rsidR="00B6791D" w:rsidRPr="009D7344" w:rsidRDefault="00B6791D" w:rsidP="00B6791D">
            <w:pPr>
              <w:jc w:val="both"/>
              <w:rPr>
                <w:rFonts w:ascii="Tahoma" w:eastAsia="Times New Roman" w:hAnsi="Tahoma" w:cs="Tahoma"/>
                <w:lang w:val="en-GB"/>
              </w:rPr>
            </w:pPr>
            <w:r>
              <w:rPr>
                <w:rFonts w:ascii="Tahoma" w:eastAsia="Times New Roman" w:hAnsi="Tahoma" w:cs="Tahoma"/>
                <w:lang w:val="en-GB"/>
              </w:rPr>
              <w:t xml:space="preserve">   </w:t>
            </w:r>
            <w:r w:rsidRPr="00E7440C">
              <w:rPr>
                <w:rFonts w:ascii="Tahoma" w:eastAsia="Times New Roman" w:hAnsi="Tahoma" w:cs="Tahoma"/>
                <w:b/>
                <w:lang w:val="en-GB"/>
              </w:rPr>
              <w:t>Turkish</w:t>
            </w:r>
            <w:r>
              <w:rPr>
                <w:rFonts w:ascii="Tahoma" w:eastAsia="Times New Roman" w:hAnsi="Tahoma" w:cs="Tahoma"/>
                <w:lang w:val="en-GB"/>
              </w:rPr>
              <w:t>: Native language.</w:t>
            </w:r>
          </w:p>
        </w:tc>
        <w:tc>
          <w:tcPr>
            <w:tcW w:w="22" w:type="dxa"/>
          </w:tcPr>
          <w:p w14:paraId="19E9D668" w14:textId="77777777" w:rsidR="00B93310" w:rsidRPr="00ED5330" w:rsidRDefault="00B93310" w:rsidP="00463463">
            <w:pPr>
              <w:rPr>
                <w:rFonts w:ascii="Tahoma" w:hAnsi="Tahoma" w:cs="Tahoma"/>
              </w:rPr>
            </w:pPr>
          </w:p>
        </w:tc>
        <w:tc>
          <w:tcPr>
            <w:tcW w:w="6728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520"/>
            </w:tblGrid>
            <w:tr w:rsidR="008F6337" w:rsidRPr="00863EEB" w14:paraId="0D658362" w14:textId="77777777" w:rsidTr="00F07B91">
              <w:trPr>
                <w:trHeight w:val="1845"/>
              </w:trPr>
              <w:tc>
                <w:tcPr>
                  <w:tcW w:w="6728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3AD3198A" w14:textId="77777777" w:rsidR="00E633FC" w:rsidRPr="00E633FC" w:rsidRDefault="00ED5330" w:rsidP="006D0351">
                  <w:pPr>
                    <w:pStyle w:val="Heading2"/>
                    <w:spacing w:after="120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 w:rsidRPr="00ED5330">
                    <w:rPr>
                      <w:rFonts w:ascii="Tahoma" w:hAnsi="Tahoma" w:cs="Tahoma"/>
                      <w:b/>
                      <w:sz w:val="24"/>
                      <w:szCs w:val="20"/>
                    </w:rPr>
                    <w:t>sKILLS</w:t>
                  </w:r>
                </w:p>
                <w:p w14:paraId="4F87A118" w14:textId="4DF208F5" w:rsidR="00E633FC" w:rsidRPr="00BD58AE" w:rsidRDefault="00E633FC" w:rsidP="006D0351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jc w:val="left"/>
                    <w:rPr>
                      <w:rFonts w:ascii="Tahoma" w:hAnsi="Tahoma" w:cs="Tahoma"/>
                    </w:rPr>
                  </w:pPr>
                  <w:r w:rsidRPr="00BD58AE">
                    <w:rPr>
                      <w:rFonts w:ascii="Tahoma" w:hAnsi="Tahoma" w:cs="Tahoma"/>
                    </w:rPr>
                    <w:t>JavaScript</w:t>
                  </w:r>
                  <w:r w:rsidR="00322976" w:rsidRPr="00BD58AE">
                    <w:rPr>
                      <w:rFonts w:ascii="Tahoma" w:hAnsi="Tahoma" w:cs="Tahoma"/>
                    </w:rPr>
                    <w:t>,</w:t>
                  </w:r>
                  <w:r w:rsidR="00BD58AE" w:rsidRPr="00BD58AE">
                    <w:rPr>
                      <w:rFonts w:ascii="Tahoma" w:hAnsi="Tahoma" w:cs="Tahoma"/>
                    </w:rPr>
                    <w:t xml:space="preserve"> NodeJs</w:t>
                  </w:r>
                  <w:r w:rsidR="00BD58AE">
                    <w:rPr>
                      <w:rFonts w:ascii="Tahoma" w:hAnsi="Tahoma" w:cs="Tahoma"/>
                    </w:rPr>
                    <w:t xml:space="preserve">, </w:t>
                  </w:r>
                  <w:r w:rsidR="00BD58AE" w:rsidRPr="00BD58AE">
                    <w:rPr>
                      <w:rFonts w:ascii="Tahoma" w:hAnsi="Tahoma" w:cs="Tahoma"/>
                    </w:rPr>
                    <w:t>TypeScript</w:t>
                  </w:r>
                </w:p>
                <w:p w14:paraId="213BE705" w14:textId="2FDCD2B6" w:rsidR="00E633FC" w:rsidRDefault="00E633FC" w:rsidP="006D0351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jc w:val="left"/>
                    <w:rPr>
                      <w:rFonts w:ascii="Tahoma" w:hAnsi="Tahoma" w:cs="Tahoma"/>
                    </w:rPr>
                  </w:pPr>
                  <w:r w:rsidRPr="00BD58AE">
                    <w:rPr>
                      <w:rFonts w:ascii="Tahoma" w:hAnsi="Tahoma" w:cs="Tahoma"/>
                    </w:rPr>
                    <w:t>React,</w:t>
                  </w:r>
                  <w:r w:rsidR="00BD58AE">
                    <w:rPr>
                      <w:rFonts w:ascii="Tahoma" w:hAnsi="Tahoma" w:cs="Tahoma"/>
                    </w:rPr>
                    <w:t xml:space="preserve"> </w:t>
                  </w:r>
                  <w:r w:rsidR="00BD58AE" w:rsidRPr="00BD58AE">
                    <w:rPr>
                      <w:rFonts w:ascii="Tahoma" w:hAnsi="Tahoma" w:cs="Tahoma"/>
                    </w:rPr>
                    <w:t>Angular</w:t>
                  </w:r>
                  <w:r w:rsidR="00BD58AE">
                    <w:rPr>
                      <w:rFonts w:ascii="Tahoma" w:hAnsi="Tahoma" w:cs="Tahoma"/>
                    </w:rPr>
                    <w:t>,</w:t>
                  </w:r>
                  <w:r w:rsidR="00BD58AE" w:rsidRPr="00BD58AE">
                    <w:rPr>
                      <w:rFonts w:ascii="Tahoma" w:hAnsi="Tahoma" w:cs="Tahoma"/>
                    </w:rPr>
                    <w:t xml:space="preserve"> </w:t>
                  </w:r>
                  <w:r w:rsidRPr="00BD58AE">
                    <w:rPr>
                      <w:rFonts w:ascii="Tahoma" w:hAnsi="Tahoma" w:cs="Tahoma"/>
                    </w:rPr>
                    <w:t>GraphQL,</w:t>
                  </w:r>
                  <w:r w:rsidR="00BD58AE">
                    <w:rPr>
                      <w:rFonts w:ascii="Tahoma" w:hAnsi="Tahoma" w:cs="Tahoma"/>
                    </w:rPr>
                    <w:t xml:space="preserve"> </w:t>
                  </w:r>
                  <w:r w:rsidR="00E64A19" w:rsidRPr="00BD58AE">
                    <w:rPr>
                      <w:rFonts w:ascii="Tahoma" w:hAnsi="Tahoma" w:cs="Tahoma"/>
                    </w:rPr>
                    <w:t>Express,</w:t>
                  </w:r>
                  <w:r w:rsidR="00BD58AE">
                    <w:rPr>
                      <w:rFonts w:ascii="Tahoma" w:hAnsi="Tahoma" w:cs="Tahoma"/>
                    </w:rPr>
                    <w:t xml:space="preserve"> </w:t>
                  </w:r>
                  <w:r w:rsidR="00516984">
                    <w:rPr>
                      <w:rFonts w:ascii="Tahoma" w:hAnsi="Tahoma" w:cs="Tahoma"/>
                    </w:rPr>
                    <w:t>PWA</w:t>
                  </w:r>
                </w:p>
                <w:p w14:paraId="1C3C1CAA" w14:textId="6634C17A" w:rsidR="00DC2305" w:rsidRPr="00DC2305" w:rsidRDefault="00DC2305" w:rsidP="00DC2305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jc w:val="left"/>
                    <w:rPr>
                      <w:rFonts w:ascii="Tahoma" w:hAnsi="Tahoma" w:cs="Tahoma"/>
                    </w:rPr>
                  </w:pPr>
                  <w:r w:rsidRPr="00BD58AE">
                    <w:rPr>
                      <w:rFonts w:ascii="Tahoma" w:hAnsi="Tahoma" w:cs="Tahoma"/>
                    </w:rPr>
                    <w:t>MongoDb,</w:t>
                  </w:r>
                  <w:r>
                    <w:rPr>
                      <w:rFonts w:ascii="Tahoma" w:hAnsi="Tahoma" w:cs="Tahoma"/>
                    </w:rPr>
                    <w:t>OracleSql,MSsql,MySql</w:t>
                  </w:r>
                </w:p>
                <w:p w14:paraId="4DDE6DF3" w14:textId="692CE74E" w:rsidR="00BD58AE" w:rsidRDefault="00BD58AE" w:rsidP="006D0351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jc w:val="left"/>
                    <w:rPr>
                      <w:rFonts w:ascii="Tahoma" w:hAnsi="Tahoma" w:cs="Tahoma"/>
                    </w:rPr>
                  </w:pPr>
                  <w:r w:rsidRPr="00BD58AE">
                    <w:rPr>
                      <w:rFonts w:ascii="Tahoma" w:hAnsi="Tahoma" w:cs="Tahoma"/>
                    </w:rPr>
                    <w:t xml:space="preserve">Java, </w:t>
                  </w:r>
                  <w:r w:rsidR="00863EEB" w:rsidRPr="00BD58AE">
                    <w:rPr>
                      <w:rFonts w:ascii="Tahoma" w:hAnsi="Tahoma" w:cs="Tahoma"/>
                    </w:rPr>
                    <w:t>C#,</w:t>
                  </w:r>
                  <w:r w:rsidRPr="00BD58AE">
                    <w:rPr>
                      <w:rFonts w:ascii="Tahoma" w:hAnsi="Tahoma" w:cs="Tahoma"/>
                    </w:rPr>
                    <w:t xml:space="preserve"> </w:t>
                  </w:r>
                  <w:r w:rsidR="00863EEB" w:rsidRPr="00BD58AE">
                    <w:rPr>
                      <w:rFonts w:ascii="Tahoma" w:hAnsi="Tahoma" w:cs="Tahoma"/>
                    </w:rPr>
                    <w:t>.Net,</w:t>
                  </w:r>
                  <w:r w:rsidRPr="00BD58AE">
                    <w:rPr>
                      <w:rFonts w:ascii="Tahoma" w:hAnsi="Tahoma" w:cs="Tahoma"/>
                    </w:rPr>
                    <w:t xml:space="preserve"> </w:t>
                  </w:r>
                  <w:r w:rsidR="00B363B4" w:rsidRPr="00BD58AE">
                    <w:rPr>
                      <w:rFonts w:ascii="Tahoma" w:hAnsi="Tahoma" w:cs="Tahoma"/>
                    </w:rPr>
                    <w:t xml:space="preserve">ASP.net </w:t>
                  </w:r>
                  <w:r w:rsidR="00863EEB" w:rsidRPr="00BD58AE">
                    <w:rPr>
                      <w:rFonts w:ascii="Tahoma" w:hAnsi="Tahoma" w:cs="Tahoma"/>
                    </w:rPr>
                    <w:t>MVC,</w:t>
                  </w:r>
                  <w:r w:rsidRPr="00BD58AE">
                    <w:rPr>
                      <w:rFonts w:ascii="Tahoma" w:hAnsi="Tahoma" w:cs="Tahoma"/>
                    </w:rPr>
                    <w:t xml:space="preserve"> </w:t>
                  </w:r>
                  <w:r w:rsidR="00863EEB" w:rsidRPr="00BD58AE">
                    <w:rPr>
                      <w:rFonts w:ascii="Tahoma" w:hAnsi="Tahoma" w:cs="Tahoma"/>
                    </w:rPr>
                    <w:t>.Core,</w:t>
                  </w:r>
                  <w:r w:rsidRPr="00BD58AE">
                    <w:rPr>
                      <w:rFonts w:ascii="Tahoma" w:hAnsi="Tahoma" w:cs="Tahoma"/>
                    </w:rPr>
                    <w:t xml:space="preserve"> </w:t>
                  </w:r>
                  <w:r w:rsidR="00863EEB" w:rsidRPr="00BD58AE">
                    <w:rPr>
                      <w:rFonts w:ascii="Tahoma" w:hAnsi="Tahoma" w:cs="Tahoma"/>
                    </w:rPr>
                    <w:t>W</w:t>
                  </w:r>
                  <w:r w:rsidR="00F62C13" w:rsidRPr="00BD58AE">
                    <w:rPr>
                      <w:rFonts w:ascii="Tahoma" w:hAnsi="Tahoma" w:cs="Tahoma"/>
                    </w:rPr>
                    <w:t>CF</w:t>
                  </w:r>
                  <w:r w:rsidRPr="00BD58AE">
                    <w:rPr>
                      <w:rFonts w:ascii="Tahoma" w:hAnsi="Tahoma" w:cs="Tahoma"/>
                    </w:rPr>
                    <w:t xml:space="preserve"> </w:t>
                  </w:r>
                  <w:r w:rsidR="00863EEB" w:rsidRPr="00BD58AE">
                    <w:rPr>
                      <w:rFonts w:ascii="Tahoma" w:hAnsi="Tahoma" w:cs="Tahoma"/>
                    </w:rPr>
                    <w:t>J2EE,</w:t>
                  </w:r>
                  <w:r w:rsidRPr="00BD58AE">
                    <w:rPr>
                      <w:rFonts w:ascii="Tahoma" w:hAnsi="Tahoma" w:cs="Tahoma"/>
                    </w:rPr>
                    <w:t xml:space="preserve"> </w:t>
                  </w:r>
                  <w:r w:rsidR="00863EEB" w:rsidRPr="00BD58AE">
                    <w:rPr>
                      <w:rFonts w:ascii="Tahoma" w:hAnsi="Tahoma" w:cs="Tahoma"/>
                    </w:rPr>
                    <w:t>Jax-</w:t>
                  </w:r>
                  <w:r w:rsidR="004E2B45" w:rsidRPr="00BD58AE">
                    <w:rPr>
                      <w:rFonts w:ascii="Tahoma" w:hAnsi="Tahoma" w:cs="Tahoma"/>
                    </w:rPr>
                    <w:t>W</w:t>
                  </w:r>
                  <w:r w:rsidR="00863EEB" w:rsidRPr="00BD58AE">
                    <w:rPr>
                      <w:rFonts w:ascii="Tahoma" w:hAnsi="Tahoma" w:cs="Tahoma"/>
                    </w:rPr>
                    <w:t>s,</w:t>
                  </w:r>
                  <w:r w:rsidRPr="00BD58AE">
                    <w:rPr>
                      <w:rFonts w:ascii="Tahoma" w:hAnsi="Tahoma" w:cs="Tahoma"/>
                    </w:rPr>
                    <w:t xml:space="preserve"> </w:t>
                  </w:r>
                  <w:r w:rsidR="00863EEB" w:rsidRPr="00BD58AE">
                    <w:rPr>
                      <w:rFonts w:ascii="Tahoma" w:hAnsi="Tahoma" w:cs="Tahoma"/>
                    </w:rPr>
                    <w:t>Jsf</w:t>
                  </w:r>
                </w:p>
                <w:p w14:paraId="19160F9E" w14:textId="772E7F81" w:rsidR="00E633FC" w:rsidRPr="00BD58AE" w:rsidRDefault="00BD58AE" w:rsidP="006D0351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jc w:val="left"/>
                    <w:rPr>
                      <w:rFonts w:ascii="Tahoma" w:hAnsi="Tahoma" w:cs="Tahoma"/>
                    </w:rPr>
                  </w:pPr>
                  <w:r w:rsidRPr="00BD58AE">
                    <w:rPr>
                      <w:rFonts w:ascii="Tahoma" w:hAnsi="Tahoma" w:cs="Tahoma"/>
                    </w:rPr>
                    <w:t>HTML5, CSS3, Sass, Bootstrap, Materialize</w:t>
                  </w:r>
                </w:p>
                <w:p w14:paraId="7E61EA46" w14:textId="7B44A6F1" w:rsidR="00863EEB" w:rsidRPr="00BD58AE" w:rsidRDefault="00B363B4" w:rsidP="006D0351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jc w:val="left"/>
                    <w:rPr>
                      <w:rFonts w:ascii="Tahoma" w:hAnsi="Tahoma" w:cs="Tahoma"/>
                    </w:rPr>
                  </w:pPr>
                  <w:r w:rsidRPr="00BD58AE">
                    <w:rPr>
                      <w:rFonts w:ascii="Tahoma" w:hAnsi="Tahoma" w:cs="Tahoma"/>
                    </w:rPr>
                    <w:t>Git,</w:t>
                  </w:r>
                  <w:r w:rsidR="00BD58AE" w:rsidRPr="00BD58AE">
                    <w:rPr>
                      <w:rFonts w:ascii="Tahoma" w:hAnsi="Tahoma" w:cs="Tahoma"/>
                    </w:rPr>
                    <w:t xml:space="preserve"> Docker,</w:t>
                  </w:r>
                  <w:r w:rsidR="00BD58AE">
                    <w:rPr>
                      <w:rFonts w:ascii="Tahoma" w:hAnsi="Tahoma" w:cs="Tahoma"/>
                    </w:rPr>
                    <w:t xml:space="preserve"> </w:t>
                  </w:r>
                  <w:r w:rsidR="00BD58AE" w:rsidRPr="00BD58AE">
                    <w:rPr>
                      <w:rFonts w:ascii="Tahoma" w:hAnsi="Tahoma" w:cs="Tahoma"/>
                    </w:rPr>
                    <w:t>Jest,</w:t>
                  </w:r>
                  <w:r w:rsidR="00BD58AE">
                    <w:rPr>
                      <w:rFonts w:ascii="Tahoma" w:hAnsi="Tahoma" w:cs="Tahoma"/>
                    </w:rPr>
                    <w:t xml:space="preserve"> </w:t>
                  </w:r>
                  <w:r w:rsidR="00BD58AE" w:rsidRPr="00BD58AE">
                    <w:rPr>
                      <w:rFonts w:ascii="Tahoma" w:hAnsi="Tahoma" w:cs="Tahoma"/>
                    </w:rPr>
                    <w:t>Jasm</w:t>
                  </w:r>
                  <w:r w:rsidR="000D671B" w:rsidRPr="00BD58AE">
                    <w:rPr>
                      <w:rFonts w:ascii="Tahoma" w:hAnsi="Tahoma" w:cs="Tahoma"/>
                    </w:rPr>
                    <w:t>ine</w:t>
                  </w:r>
                </w:p>
              </w:tc>
            </w:tr>
            <w:tr w:rsidR="008F6337" w:rsidRPr="00ED5330" w14:paraId="604B122E" w14:textId="77777777" w:rsidTr="001A4AEB">
              <w:trPr>
                <w:trHeight w:val="3672"/>
              </w:trPr>
              <w:tc>
                <w:tcPr>
                  <w:tcW w:w="6728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2CCB2A02" w14:textId="38BA635B" w:rsidR="00A866D9" w:rsidRPr="00682651" w:rsidRDefault="00ED5330" w:rsidP="00682651">
                  <w:pPr>
                    <w:pStyle w:val="Heading2"/>
                    <w:spacing w:after="120"/>
                    <w:rPr>
                      <w:rFonts w:ascii="Tahoma" w:hAnsi="Tahoma" w:cs="Tahoma"/>
                      <w:b/>
                      <w:sz w:val="24"/>
                      <w:szCs w:val="20"/>
                    </w:rPr>
                  </w:pPr>
                  <w:r w:rsidRPr="006C11A3">
                    <w:rPr>
                      <w:rFonts w:ascii="Tahoma" w:hAnsi="Tahoma" w:cs="Tahoma"/>
                      <w:b/>
                      <w:sz w:val="24"/>
                      <w:szCs w:val="20"/>
                    </w:rPr>
                    <w:t>pROJECTS</w:t>
                  </w:r>
                </w:p>
                <w:p w14:paraId="09174820" w14:textId="7DD1205B" w:rsidR="008C1AAC" w:rsidRPr="006C11A3" w:rsidRDefault="00115C3C" w:rsidP="00DF7D17">
                  <w:pPr>
                    <w:suppressAutoHyphens/>
                    <w:spacing w:after="0" w:line="276" w:lineRule="auto"/>
                    <w:jc w:val="left"/>
                    <w:rPr>
                      <w:rFonts w:ascii="Tahoma" w:eastAsia="Times New Roman" w:hAnsi="Tahoma" w:cs="Tahoma"/>
                      <w:b/>
                      <w:u w:val="single"/>
                      <w:lang w:val="en-GB"/>
                    </w:rPr>
                  </w:pPr>
                  <w:r w:rsidRPr="006C11A3">
                    <w:rPr>
                      <w:rFonts w:ascii="Tahoma" w:eastAsia="Times New Roman" w:hAnsi="Tahoma" w:cs="Tahoma"/>
                      <w:b/>
                      <w:u w:val="single"/>
                      <w:lang w:val="en-GB"/>
                    </w:rPr>
                    <w:t>-Contact Keeper</w:t>
                  </w:r>
                  <w:r w:rsidR="00571CFA" w:rsidRPr="006C11A3">
                    <w:rPr>
                      <w:rFonts w:ascii="Tahoma" w:eastAsia="Times New Roman" w:hAnsi="Tahoma" w:cs="Tahoma"/>
                      <w:b/>
                      <w:u w:val="single"/>
                      <w:lang w:val="en-GB"/>
                    </w:rPr>
                    <w:t>(React</w:t>
                  </w:r>
                  <w:r w:rsidR="00D73F1A">
                    <w:rPr>
                      <w:rFonts w:ascii="Tahoma" w:eastAsia="Times New Roman" w:hAnsi="Tahoma" w:cs="Tahoma"/>
                      <w:b/>
                      <w:u w:val="single"/>
                      <w:lang w:val="en-GB"/>
                    </w:rPr>
                    <w:t xml:space="preserve"> 16.8</w:t>
                  </w:r>
                  <w:r w:rsidR="00571CFA" w:rsidRPr="006C11A3">
                    <w:rPr>
                      <w:rFonts w:ascii="Tahoma" w:eastAsia="Times New Roman" w:hAnsi="Tahoma" w:cs="Tahoma"/>
                      <w:b/>
                      <w:u w:val="single"/>
                      <w:lang w:val="en-GB"/>
                    </w:rPr>
                    <w:t xml:space="preserve">,jwt auth,basic one layer </w:t>
                  </w:r>
                  <w:r w:rsidR="000B760C">
                    <w:rPr>
                      <w:rFonts w:ascii="Tahoma" w:eastAsia="Times New Roman" w:hAnsi="Tahoma" w:cs="Tahoma"/>
                      <w:b/>
                      <w:u w:val="single"/>
                      <w:lang w:val="en-GB"/>
                    </w:rPr>
                    <w:t>C</w:t>
                  </w:r>
                  <w:r w:rsidR="00571CFA" w:rsidRPr="006C11A3">
                    <w:rPr>
                      <w:rFonts w:ascii="Tahoma" w:eastAsia="Times New Roman" w:hAnsi="Tahoma" w:cs="Tahoma"/>
                      <w:b/>
                      <w:u w:val="single"/>
                      <w:lang w:val="en-GB"/>
                    </w:rPr>
                    <w:t>rud app</w:t>
                  </w:r>
                  <w:r w:rsidR="00AB1EC2">
                    <w:rPr>
                      <w:rFonts w:ascii="Tahoma" w:eastAsia="Times New Roman" w:hAnsi="Tahoma" w:cs="Tahoma"/>
                      <w:b/>
                      <w:u w:val="single"/>
                      <w:lang w:val="en-GB"/>
                    </w:rPr>
                    <w:t>,MongoDb-Atlas</w:t>
                  </w:r>
                  <w:r w:rsidR="00571CFA" w:rsidRPr="006C11A3">
                    <w:rPr>
                      <w:rFonts w:ascii="Tahoma" w:eastAsia="Times New Roman" w:hAnsi="Tahoma" w:cs="Tahoma"/>
                      <w:b/>
                      <w:u w:val="single"/>
                      <w:lang w:val="en-GB"/>
                    </w:rPr>
                    <w:t>)</w:t>
                  </w:r>
                </w:p>
                <w:p w14:paraId="5D36AC58" w14:textId="77777777" w:rsidR="00C85E94" w:rsidRDefault="00A722CA" w:rsidP="00DF7D17">
                  <w:pPr>
                    <w:suppressAutoHyphens/>
                    <w:spacing w:after="0" w:line="276" w:lineRule="auto"/>
                    <w:jc w:val="left"/>
                    <w:rPr>
                      <w:rFonts w:ascii="Tahoma" w:eastAsia="Times New Roman" w:hAnsi="Tahoma" w:cs="Tahoma"/>
                      <w:u w:val="single"/>
                      <w:lang w:val="en-GB"/>
                    </w:rPr>
                  </w:pPr>
                  <w:hyperlink r:id="rId12" w:history="1">
                    <w:r w:rsidR="008C1AAC" w:rsidRPr="00972BD8">
                      <w:rPr>
                        <w:rStyle w:val="Hyperlink"/>
                        <w:rFonts w:ascii="Tahoma" w:eastAsia="Times New Roman" w:hAnsi="Tahoma" w:cs="Tahoma"/>
                        <w:lang w:val="en-GB"/>
                      </w:rPr>
                      <w:t>https://github.com/Memou/Contact-Keeper</w:t>
                    </w:r>
                  </w:hyperlink>
                  <w:r w:rsidR="008C1AAC">
                    <w:rPr>
                      <w:rFonts w:ascii="Tahoma" w:eastAsia="Times New Roman" w:hAnsi="Tahoma" w:cs="Tahoma"/>
                      <w:u w:val="single"/>
                      <w:lang w:val="en-GB"/>
                    </w:rPr>
                    <w:t xml:space="preserve">  </w:t>
                  </w:r>
                </w:p>
                <w:p w14:paraId="157E9911" w14:textId="77777777" w:rsidR="005E1E20" w:rsidRDefault="00C85E94" w:rsidP="00DF7D17">
                  <w:pPr>
                    <w:suppressAutoHyphens/>
                    <w:spacing w:after="0" w:line="276" w:lineRule="auto"/>
                    <w:jc w:val="left"/>
                    <w:rPr>
                      <w:rFonts w:ascii="Tahoma" w:eastAsia="Times New Roman" w:hAnsi="Tahoma" w:cs="Tahoma"/>
                      <w:u w:val="single"/>
                      <w:lang w:val="en-GB"/>
                    </w:rPr>
                  </w:pPr>
                  <w:r w:rsidRPr="00C85E94">
                    <w:rPr>
                      <w:rFonts w:ascii="Tahoma" w:eastAsia="Times New Roman" w:hAnsi="Tahoma" w:cs="Tahoma"/>
                      <w:u w:val="single"/>
                      <w:lang w:val="en-GB"/>
                    </w:rPr>
                    <w:t xml:space="preserve">Hosted: </w:t>
                  </w:r>
                  <w:hyperlink r:id="rId13" w:history="1">
                    <w:r w:rsidRPr="00C85E94">
                      <w:rPr>
                        <w:rStyle w:val="Hyperlink"/>
                        <w:rFonts w:ascii="Tahoma" w:hAnsi="Tahoma" w:cs="Tahoma"/>
                      </w:rPr>
                      <w:t>https://contact-manager-memou.herokuapp.com</w:t>
                    </w:r>
                  </w:hyperlink>
                  <w:r w:rsidR="008C1AAC" w:rsidRPr="00C85E94">
                    <w:rPr>
                      <w:rFonts w:ascii="Tahoma" w:eastAsia="Times New Roman" w:hAnsi="Tahoma" w:cs="Tahoma"/>
                      <w:u w:val="single"/>
                      <w:lang w:val="en-GB"/>
                    </w:rPr>
                    <w:t xml:space="preserve"> </w:t>
                  </w:r>
                </w:p>
                <w:p w14:paraId="2A6724FE" w14:textId="77777777" w:rsidR="004B6045" w:rsidRDefault="004B6045" w:rsidP="00DF7D17">
                  <w:pPr>
                    <w:suppressAutoHyphens/>
                    <w:spacing w:after="0" w:line="276" w:lineRule="auto"/>
                    <w:jc w:val="left"/>
                    <w:rPr>
                      <w:rFonts w:ascii="Tahoma" w:eastAsia="Times New Roman" w:hAnsi="Tahoma" w:cs="Tahoma"/>
                      <w:u w:val="single"/>
                      <w:lang w:val="en-GB"/>
                    </w:rPr>
                  </w:pPr>
                </w:p>
                <w:p w14:paraId="3D53DC48" w14:textId="77777777" w:rsidR="004B6045" w:rsidRDefault="004B6045" w:rsidP="004B6045">
                  <w:pPr>
                    <w:suppressAutoHyphens/>
                    <w:spacing w:after="0" w:line="276" w:lineRule="auto"/>
                    <w:jc w:val="left"/>
                    <w:rPr>
                      <w:rStyle w:val="Hyperlink"/>
                      <w:rFonts w:ascii="Tahoma" w:eastAsia="Times New Roman" w:hAnsi="Tahoma" w:cs="Tahoma"/>
                      <w:lang w:val="en-GB"/>
                    </w:rPr>
                  </w:pPr>
                  <w:r w:rsidRPr="00DF6DF8">
                    <w:rPr>
                      <w:rFonts w:ascii="Tahoma" w:eastAsia="Times New Roman" w:hAnsi="Tahoma" w:cs="Tahoma"/>
                      <w:u w:val="single"/>
                      <w:lang w:val="en-GB"/>
                    </w:rPr>
                    <w:t>-</w:t>
                  </w:r>
                  <w:r w:rsidRPr="006C11A3">
                    <w:rPr>
                      <w:rFonts w:ascii="Tahoma" w:eastAsia="Times New Roman" w:hAnsi="Tahoma" w:cs="Tahoma"/>
                      <w:b/>
                      <w:u w:val="single"/>
                      <w:lang w:val="en-GB"/>
                    </w:rPr>
                    <w:t>Github Finder (Github api,</w:t>
                  </w:r>
                  <w:r>
                    <w:rPr>
                      <w:rFonts w:ascii="Tahoma" w:eastAsia="Times New Roman" w:hAnsi="Tahoma" w:cs="Tahoma"/>
                      <w:b/>
                      <w:u w:val="single"/>
                      <w:lang w:val="en-GB"/>
                    </w:rPr>
                    <w:t>R</w:t>
                  </w:r>
                  <w:r w:rsidRPr="006C11A3">
                    <w:rPr>
                      <w:rFonts w:ascii="Tahoma" w:eastAsia="Times New Roman" w:hAnsi="Tahoma" w:cs="Tahoma"/>
                      <w:b/>
                      <w:u w:val="single"/>
                      <w:lang w:val="en-GB"/>
                    </w:rPr>
                    <w:t>eact with context api and hooks)</w:t>
                  </w:r>
                  <w:r w:rsidRPr="00DF6DF8">
                    <w:rPr>
                      <w:rFonts w:ascii="Tahoma" w:eastAsia="Times New Roman" w:hAnsi="Tahoma" w:cs="Tahoma"/>
                      <w:u w:val="single"/>
                      <w:lang w:val="en-GB"/>
                    </w:rPr>
                    <w:t xml:space="preserve"> </w:t>
                  </w:r>
                  <w:hyperlink r:id="rId14" w:history="1">
                    <w:r w:rsidRPr="00DF6DF8">
                      <w:rPr>
                        <w:rStyle w:val="Hyperlink"/>
                        <w:rFonts w:ascii="Tahoma" w:eastAsia="Times New Roman" w:hAnsi="Tahoma" w:cs="Tahoma"/>
                        <w:lang w:val="en-GB"/>
                      </w:rPr>
                      <w:t>https://github.com/Memou/Github-Finder</w:t>
                    </w:r>
                  </w:hyperlink>
                </w:p>
                <w:p w14:paraId="553697B7" w14:textId="77777777" w:rsidR="004B6045" w:rsidRDefault="004B6045" w:rsidP="004B6045">
                  <w:pPr>
                    <w:suppressAutoHyphens/>
                    <w:spacing w:after="0" w:line="276" w:lineRule="auto"/>
                    <w:jc w:val="left"/>
                    <w:rPr>
                      <w:rStyle w:val="Hyperlink"/>
                      <w:rFonts w:ascii="Tahoma" w:eastAsia="Times New Roman" w:hAnsi="Tahoma" w:cs="Tahoma"/>
                      <w:lang w:val="en-GB"/>
                    </w:rPr>
                  </w:pPr>
                  <w:r>
                    <w:rPr>
                      <w:rFonts w:ascii="Tahoma" w:eastAsia="Times New Roman" w:hAnsi="Tahoma" w:cs="Tahoma"/>
                      <w:u w:val="single"/>
                      <w:lang w:val="en-GB"/>
                    </w:rPr>
                    <w:t xml:space="preserve">Hosted: </w:t>
                  </w:r>
                  <w:hyperlink r:id="rId15" w:history="1">
                    <w:r w:rsidRPr="00634427">
                      <w:rPr>
                        <w:rStyle w:val="Hyperlink"/>
                        <w:rFonts w:ascii="Tahoma" w:eastAsia="Times New Roman" w:hAnsi="Tahoma" w:cs="Tahoma"/>
                        <w:lang w:val="en-GB"/>
                      </w:rPr>
                      <w:t>https://githubfindermemou.netlify.com</w:t>
                    </w:r>
                  </w:hyperlink>
                </w:p>
                <w:p w14:paraId="6E90A46B" w14:textId="77777777" w:rsidR="00E15337" w:rsidRPr="00E15337" w:rsidRDefault="00E15337" w:rsidP="005E1E20">
                  <w:pPr>
                    <w:numPr>
                      <w:ilvl w:val="0"/>
                      <w:numId w:val="1"/>
                    </w:numPr>
                    <w:suppressAutoHyphens/>
                    <w:spacing w:after="0" w:line="276" w:lineRule="auto"/>
                    <w:ind w:left="0"/>
                    <w:jc w:val="left"/>
                    <w:rPr>
                      <w:rFonts w:ascii="Tahoma" w:eastAsia="Times New Roman" w:hAnsi="Tahoma" w:cs="Tahoma"/>
                      <w:b/>
                      <w:u w:val="single"/>
                      <w:lang w:val="en-GB"/>
                    </w:rPr>
                  </w:pPr>
                </w:p>
                <w:p w14:paraId="3416BD4D" w14:textId="08B5D383" w:rsidR="005E1E20" w:rsidRPr="000A43D5" w:rsidRDefault="005E1E20" w:rsidP="000A43D5">
                  <w:pPr>
                    <w:numPr>
                      <w:ilvl w:val="0"/>
                      <w:numId w:val="1"/>
                    </w:numPr>
                    <w:suppressAutoHyphens/>
                    <w:spacing w:after="0" w:line="276" w:lineRule="auto"/>
                    <w:ind w:left="0"/>
                    <w:jc w:val="left"/>
                    <w:rPr>
                      <w:rFonts w:ascii="Tahoma" w:eastAsia="Times New Roman" w:hAnsi="Tahoma" w:cs="Tahoma"/>
                      <w:b/>
                      <w:u w:val="single"/>
                      <w:lang w:val="en-GB"/>
                    </w:rPr>
                  </w:pPr>
                  <w:r w:rsidRPr="006C11A3">
                    <w:rPr>
                      <w:rFonts w:ascii="Tahoma" w:eastAsia="Times New Roman" w:hAnsi="Tahoma" w:cs="Tahoma"/>
                      <w:b/>
                      <w:lang w:val="en-GB"/>
                    </w:rPr>
                    <w:t>-E-commerce back-end&amp; admin site using MVC</w:t>
                  </w:r>
                  <w:r w:rsidR="000A43D5">
                    <w:rPr>
                      <w:rFonts w:ascii="Tahoma" w:eastAsia="Times New Roman" w:hAnsi="Tahoma" w:cs="Tahoma"/>
                      <w:b/>
                      <w:lang w:val="en-GB"/>
                    </w:rPr>
                    <w:t xml:space="preserve"> C</w:t>
                  </w:r>
                  <w:r w:rsidR="000A43D5">
                    <w:rPr>
                      <w:rFonts w:ascii="Tahoma" w:eastAsia="Times New Roman" w:hAnsi="Tahoma" w:cs="Tahoma"/>
                      <w:b/>
                      <w:u w:val="single"/>
                      <w:lang w:val="en-GB"/>
                    </w:rPr>
                    <w:t>#</w:t>
                  </w:r>
                  <w:r w:rsidRPr="000A43D5">
                    <w:rPr>
                      <w:rFonts w:ascii="Tahoma" w:eastAsia="Times New Roman" w:hAnsi="Tahoma" w:cs="Tahoma"/>
                      <w:b/>
                      <w:lang w:val="en-GB"/>
                    </w:rPr>
                    <w:t xml:space="preserve"> .</w:t>
                  </w:r>
                  <w:r w:rsidR="000A43D5" w:rsidRPr="000A43D5">
                    <w:rPr>
                      <w:rFonts w:ascii="Tahoma" w:eastAsia="Times New Roman" w:hAnsi="Tahoma" w:cs="Tahoma"/>
                      <w:b/>
                      <w:lang w:val="en-GB"/>
                    </w:rPr>
                    <w:t>N</w:t>
                  </w:r>
                  <w:r w:rsidRPr="000A43D5">
                    <w:rPr>
                      <w:rFonts w:ascii="Tahoma" w:eastAsia="Times New Roman" w:hAnsi="Tahoma" w:cs="Tahoma"/>
                      <w:b/>
                      <w:lang w:val="en-GB"/>
                    </w:rPr>
                    <w:t>et</w:t>
                  </w:r>
                  <w:r w:rsidR="000A43D5" w:rsidRPr="000A43D5">
                    <w:rPr>
                      <w:rFonts w:ascii="Tahoma" w:eastAsia="Times New Roman" w:hAnsi="Tahoma" w:cs="Tahoma"/>
                      <w:b/>
                      <w:lang w:val="en-GB"/>
                    </w:rPr>
                    <w:t xml:space="preserve"> </w:t>
                  </w:r>
                  <w:r w:rsidRPr="000A43D5">
                    <w:rPr>
                      <w:rFonts w:ascii="Tahoma" w:eastAsia="Times New Roman" w:hAnsi="Tahoma" w:cs="Tahoma"/>
                      <w:b/>
                      <w:lang w:val="en-GB"/>
                    </w:rPr>
                    <w:t xml:space="preserve"> and Entity framework</w:t>
                  </w:r>
                  <w:r w:rsidR="00AB1EC2" w:rsidRPr="000A43D5">
                    <w:rPr>
                      <w:rFonts w:ascii="Tahoma" w:eastAsia="Times New Roman" w:hAnsi="Tahoma" w:cs="Tahoma"/>
                      <w:b/>
                      <w:lang w:val="en-GB"/>
                    </w:rPr>
                    <w:t>/MsSql</w:t>
                  </w:r>
                  <w:r w:rsidRPr="000A43D5">
                    <w:rPr>
                      <w:rFonts w:ascii="Tahoma" w:eastAsia="Times New Roman" w:hAnsi="Tahoma" w:cs="Tahoma"/>
                      <w:b/>
                      <w:lang w:val="en-GB"/>
                    </w:rPr>
                    <w:t>.</w:t>
                  </w:r>
                </w:p>
                <w:p w14:paraId="585D223D" w14:textId="23D3C637" w:rsidR="009273CF" w:rsidRPr="009273CF" w:rsidRDefault="00A722CA" w:rsidP="009273CF">
                  <w:pPr>
                    <w:numPr>
                      <w:ilvl w:val="0"/>
                      <w:numId w:val="1"/>
                    </w:numPr>
                    <w:suppressAutoHyphens/>
                    <w:spacing w:after="0" w:line="276" w:lineRule="auto"/>
                    <w:ind w:left="0"/>
                    <w:jc w:val="left"/>
                    <w:rPr>
                      <w:rStyle w:val="Hyperlink"/>
                      <w:rFonts w:ascii="Tahoma" w:eastAsia="Times New Roman" w:hAnsi="Tahoma" w:cs="Tahoma"/>
                      <w:color w:val="auto"/>
                      <w:lang w:val="en-GB"/>
                    </w:rPr>
                  </w:pPr>
                  <w:hyperlink r:id="rId16" w:history="1">
                    <w:r w:rsidR="005E1E20" w:rsidRPr="00DF7D17">
                      <w:rPr>
                        <w:rStyle w:val="Hyperlink"/>
                        <w:rFonts w:ascii="Tahoma" w:eastAsia="Times New Roman" w:hAnsi="Tahoma" w:cs="Tahoma"/>
                        <w:lang w:val="en-GB"/>
                      </w:rPr>
                      <w:t>https://github.com/Memou/E-Commerce-Backend-Admin-</w:t>
                    </w:r>
                  </w:hyperlink>
                </w:p>
                <w:p w14:paraId="3BC2C3FC" w14:textId="301F83AF" w:rsidR="009273CF" w:rsidRPr="001C3D4D" w:rsidRDefault="009273CF" w:rsidP="001C3D4D">
                  <w:pPr>
                    <w:suppressAutoHyphens/>
                    <w:spacing w:after="0" w:line="276" w:lineRule="auto"/>
                    <w:jc w:val="left"/>
                    <w:rPr>
                      <w:rFonts w:ascii="Tahoma" w:eastAsia="Times New Roman" w:hAnsi="Tahoma" w:cs="Tahoma"/>
                      <w:b/>
                      <w:u w:val="single"/>
                      <w:lang w:val="en-GB"/>
                    </w:rPr>
                  </w:pPr>
                  <w:r>
                    <w:rPr>
                      <w:rFonts w:ascii="Tahoma" w:eastAsia="Times New Roman" w:hAnsi="Tahoma" w:cs="Tahoma"/>
                      <w:u w:val="single"/>
                      <w:lang w:val="en-GB"/>
                    </w:rPr>
                    <w:t>Hosted:</w:t>
                  </w:r>
                  <w:r w:rsidR="001C3D4D">
                    <w:t xml:space="preserve"> </w:t>
                  </w:r>
                  <w:hyperlink r:id="rId17" w:history="1">
                    <w:r w:rsidR="001C3D4D" w:rsidRPr="008C4809">
                      <w:rPr>
                        <w:rStyle w:val="Hyperlink"/>
                        <w:rFonts w:ascii="Tahoma" w:eastAsia="Times New Roman" w:hAnsi="Tahoma" w:cs="Tahoma"/>
                        <w:lang w:val="en-GB"/>
                      </w:rPr>
                      <w:t>https://ecommercesiteadmin.azurewebsites.net</w:t>
                    </w:r>
                  </w:hyperlink>
                </w:p>
                <w:p w14:paraId="762655ED" w14:textId="77777777" w:rsidR="003552BD" w:rsidRPr="001C3D4D" w:rsidRDefault="003552BD" w:rsidP="001C3D4D">
                  <w:pPr>
                    <w:numPr>
                      <w:ilvl w:val="0"/>
                      <w:numId w:val="1"/>
                    </w:numPr>
                    <w:suppressAutoHyphens/>
                    <w:spacing w:after="0" w:line="276" w:lineRule="auto"/>
                    <w:jc w:val="left"/>
                    <w:rPr>
                      <w:rStyle w:val="Hyperlink"/>
                      <w:rFonts w:ascii="Tahoma" w:eastAsia="Times New Roman" w:hAnsi="Tahoma" w:cs="Tahoma"/>
                      <w:b/>
                      <w:color w:val="auto"/>
                      <w:lang w:val="en-GB"/>
                    </w:rPr>
                  </w:pPr>
                </w:p>
                <w:p w14:paraId="580961BB" w14:textId="39E55F7B" w:rsidR="009273CF" w:rsidRPr="006C11A3" w:rsidRDefault="009273CF" w:rsidP="009273CF">
                  <w:pPr>
                    <w:numPr>
                      <w:ilvl w:val="0"/>
                      <w:numId w:val="1"/>
                    </w:numPr>
                    <w:suppressAutoHyphens/>
                    <w:spacing w:after="0" w:line="276" w:lineRule="auto"/>
                    <w:ind w:left="0"/>
                    <w:jc w:val="left"/>
                    <w:rPr>
                      <w:rFonts w:ascii="Tahoma" w:eastAsia="Times New Roman" w:hAnsi="Tahoma" w:cs="Tahoma"/>
                      <w:b/>
                      <w:u w:val="single"/>
                      <w:lang w:val="en-GB"/>
                    </w:rPr>
                  </w:pPr>
                  <w:r w:rsidRPr="006C11A3">
                    <w:rPr>
                      <w:rFonts w:ascii="Tahoma" w:eastAsia="Times New Roman" w:hAnsi="Tahoma" w:cs="Tahoma"/>
                      <w:b/>
                      <w:u w:val="single"/>
                      <w:lang w:val="en-GB"/>
                    </w:rPr>
                    <w:t>-Twitch Clone  (Streaming app with React and redux, Google authentication,semantic ui</w:t>
                  </w:r>
                  <w:r>
                    <w:rPr>
                      <w:rFonts w:ascii="Tahoma" w:eastAsia="Times New Roman" w:hAnsi="Tahoma" w:cs="Tahoma"/>
                      <w:b/>
                      <w:u w:val="single"/>
                      <w:lang w:val="en-GB"/>
                    </w:rPr>
                    <w:t>,json-server</w:t>
                  </w:r>
                  <w:r w:rsidRPr="006C11A3">
                    <w:rPr>
                      <w:rFonts w:ascii="Tahoma" w:eastAsia="Times New Roman" w:hAnsi="Tahoma" w:cs="Tahoma"/>
                      <w:b/>
                      <w:u w:val="single"/>
                      <w:lang w:val="en-GB"/>
                    </w:rPr>
                    <w:t>)</w:t>
                  </w:r>
                </w:p>
                <w:p w14:paraId="5D170AE2" w14:textId="0F4154C1" w:rsidR="009273CF" w:rsidRPr="009273CF" w:rsidRDefault="00A722CA" w:rsidP="009273CF">
                  <w:pPr>
                    <w:numPr>
                      <w:ilvl w:val="0"/>
                      <w:numId w:val="1"/>
                    </w:numPr>
                    <w:suppressAutoHyphens/>
                    <w:spacing w:after="0" w:line="276" w:lineRule="auto"/>
                    <w:ind w:left="0"/>
                    <w:jc w:val="left"/>
                    <w:rPr>
                      <w:rFonts w:ascii="Tahoma" w:eastAsia="Times New Roman" w:hAnsi="Tahoma" w:cs="Tahoma"/>
                      <w:u w:val="single"/>
                      <w:lang w:val="en-GB"/>
                    </w:rPr>
                  </w:pPr>
                  <w:hyperlink r:id="rId18" w:history="1">
                    <w:r w:rsidR="009273CF" w:rsidRPr="00A866D9">
                      <w:rPr>
                        <w:rStyle w:val="Hyperlink"/>
                        <w:rFonts w:ascii="Tahoma" w:eastAsia="Times New Roman" w:hAnsi="Tahoma" w:cs="Tahoma"/>
                        <w:lang w:val="en-GB"/>
                      </w:rPr>
                      <w:t>https://github.com/Memou/Streaming-App</w:t>
                    </w:r>
                  </w:hyperlink>
                </w:p>
                <w:p w14:paraId="454E0B87" w14:textId="6313EB0A" w:rsidR="00ED5330" w:rsidRPr="000B760C" w:rsidRDefault="0093763A" w:rsidP="000A5E9B">
                  <w:pPr>
                    <w:pStyle w:val="Heading2"/>
                    <w:spacing w:before="120" w:after="0"/>
                    <w:rPr>
                      <w:rFonts w:ascii="Tahoma" w:hAnsi="Tahoma" w:cs="Tahoma"/>
                      <w:b/>
                      <w:sz w:val="18"/>
                      <w:szCs w:val="20"/>
                    </w:rPr>
                  </w:pPr>
                  <w:r w:rsidRPr="000B760C">
                    <w:rPr>
                      <w:rFonts w:ascii="Tahoma" w:eastAsia="Times New Roman" w:hAnsi="Tahoma" w:cs="Tahoma"/>
                      <w:b/>
                      <w:sz w:val="22"/>
                      <w:szCs w:val="20"/>
                      <w:lang w:val="en-GB"/>
                    </w:rPr>
                    <w:t xml:space="preserve"> work </w:t>
                  </w:r>
                  <w:r w:rsidR="00A91884" w:rsidRPr="000B760C">
                    <w:rPr>
                      <w:rFonts w:ascii="Tahoma" w:eastAsia="Times New Roman" w:hAnsi="Tahoma" w:cs="Tahoma"/>
                      <w:b/>
                      <w:sz w:val="22"/>
                      <w:szCs w:val="20"/>
                      <w:lang w:val="en-GB"/>
                    </w:rPr>
                    <w:t>EXPERIENCE</w:t>
                  </w:r>
                </w:p>
                <w:p w14:paraId="5E1D0498" w14:textId="3FA473E9" w:rsidR="009D7344" w:rsidRPr="009D7344" w:rsidRDefault="009D7344" w:rsidP="00B20DB7">
                  <w:pPr>
                    <w:pStyle w:val="TextBody"/>
                    <w:rPr>
                      <w:rFonts w:ascii="Tahoma" w:hAnsi="Tahoma" w:cs="Tahoma"/>
                      <w:b/>
                      <w:bCs/>
                      <w:color w:val="333333"/>
                      <w:sz w:val="24"/>
                      <w:szCs w:val="24"/>
                    </w:rPr>
                  </w:pPr>
                  <w:r w:rsidRPr="009D7344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  <w:t>DHL</w:t>
                  </w:r>
                  <w:r w:rsidR="00EE4560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  <w:t>&amp;</w:t>
                  </w:r>
                  <w:r w:rsidR="0093763A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  <w:t xml:space="preserve"> P&amp;G </w:t>
                  </w:r>
                  <w:r w:rsidRPr="009D7344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  <w:t>Supply Chain 02.2016- 01.2017</w:t>
                  </w:r>
                  <w:r w:rsidR="00F673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14:paraId="1A463129" w14:textId="4D8A33AF" w:rsidR="009D7344" w:rsidRPr="009D7344" w:rsidRDefault="009D7344" w:rsidP="00B20DB7">
                  <w:pPr>
                    <w:pStyle w:val="TextBody"/>
                    <w:numPr>
                      <w:ilvl w:val="0"/>
                      <w:numId w:val="6"/>
                    </w:numPr>
                    <w:rPr>
                      <w:rFonts w:ascii="Tahoma" w:hAnsi="Tahoma" w:cs="Tahoma"/>
                      <w:color w:val="333333"/>
                      <w:sz w:val="18"/>
                    </w:rPr>
                  </w:pPr>
                  <w:r w:rsidRPr="0093763A">
                    <w:rPr>
                      <w:rFonts w:ascii="Tahoma" w:hAnsi="Tahoma" w:cs="Tahoma"/>
                      <w:b/>
                      <w:color w:val="333333"/>
                    </w:rPr>
                    <w:t xml:space="preserve">P&amp;G </w:t>
                  </w:r>
                  <w:r w:rsidRPr="009D7344">
                    <w:rPr>
                      <w:rFonts w:ascii="Tahoma" w:hAnsi="Tahoma" w:cs="Tahoma"/>
                      <w:color w:val="333333"/>
                    </w:rPr>
                    <w:t>Turkey &amp;</w:t>
                  </w:r>
                  <w:r w:rsidR="00EE4560">
                    <w:rPr>
                      <w:rFonts w:ascii="Tahoma" w:hAnsi="Tahoma" w:cs="Tahoma"/>
                      <w:color w:val="333333"/>
                    </w:rPr>
                    <w:t xml:space="preserve"> </w:t>
                  </w:r>
                  <w:r w:rsidRPr="009D7344">
                    <w:rPr>
                      <w:rFonts w:ascii="Tahoma" w:hAnsi="Tahoma" w:cs="Tahoma"/>
                      <w:color w:val="333333"/>
                    </w:rPr>
                    <w:t xml:space="preserve">Caucaus </w:t>
                  </w:r>
                  <w:r w:rsidRPr="009D7344">
                    <w:rPr>
                      <w:rFonts w:ascii="Tahoma" w:hAnsi="Tahoma" w:cs="Tahoma"/>
                      <w:b/>
                      <w:color w:val="333333"/>
                    </w:rPr>
                    <w:t>SAP Key User</w:t>
                  </w:r>
                </w:p>
                <w:p w14:paraId="11D8A1A1" w14:textId="77777777" w:rsidR="009D7344" w:rsidRPr="009D7344" w:rsidRDefault="009D7344" w:rsidP="00B20DB7">
                  <w:pPr>
                    <w:pStyle w:val="TextBody"/>
                    <w:rPr>
                      <w:rFonts w:ascii="Tahoma" w:hAnsi="Tahoma" w:cs="Tahoma"/>
                      <w:color w:val="333333"/>
                      <w:sz w:val="18"/>
                      <w:lang w:val="tr-TR"/>
                    </w:rPr>
                  </w:pPr>
                  <w:r w:rsidRPr="009D7344">
                    <w:rPr>
                      <w:rFonts w:ascii="Tahoma" w:hAnsi="Tahoma" w:cs="Tahoma"/>
                      <w:color w:val="333333"/>
                      <w:sz w:val="18"/>
                    </w:rPr>
                    <w:t xml:space="preserve">Responsible  for  </w:t>
                  </w:r>
                  <w:r w:rsidR="00A22AF5">
                    <w:rPr>
                      <w:rFonts w:ascii="Tahoma" w:hAnsi="Tahoma" w:cs="Tahoma"/>
                      <w:color w:val="333333"/>
                      <w:sz w:val="18"/>
                    </w:rPr>
                    <w:t xml:space="preserve">all </w:t>
                  </w:r>
                  <w:r w:rsidRPr="009D7344">
                    <w:rPr>
                      <w:rFonts w:ascii="Tahoma" w:hAnsi="Tahoma" w:cs="Tahoma"/>
                      <w:color w:val="333333"/>
                      <w:sz w:val="18"/>
                    </w:rPr>
                    <w:t xml:space="preserve">order management </w:t>
                  </w:r>
                  <w:r w:rsidR="00A22AF5">
                    <w:rPr>
                      <w:rFonts w:ascii="Tahoma" w:hAnsi="Tahoma" w:cs="Tahoma"/>
                      <w:color w:val="333333"/>
                      <w:sz w:val="18"/>
                    </w:rPr>
                    <w:t>processes</w:t>
                  </w:r>
                  <w:r w:rsidR="005A7602">
                    <w:rPr>
                      <w:rFonts w:ascii="Tahoma" w:hAnsi="Tahoma" w:cs="Tahoma"/>
                      <w:color w:val="333333"/>
                      <w:sz w:val="18"/>
                    </w:rPr>
                    <w:t xml:space="preserve"> </w:t>
                  </w:r>
                  <w:r w:rsidRPr="009D7344">
                    <w:rPr>
                      <w:rFonts w:ascii="Tahoma" w:hAnsi="Tahoma" w:cs="Tahoma"/>
                      <w:color w:val="333333"/>
                      <w:sz w:val="18"/>
                    </w:rPr>
                    <w:t>&amp;</w:t>
                  </w:r>
                  <w:r w:rsidRPr="009D7344">
                    <w:rPr>
                      <w:rFonts w:ascii="Tahoma" w:hAnsi="Tahoma" w:cs="Tahoma"/>
                    </w:rPr>
                    <w:t xml:space="preserve"> </w:t>
                  </w:r>
                  <w:r w:rsidRPr="009D7344">
                    <w:rPr>
                      <w:rFonts w:ascii="Tahoma" w:hAnsi="Tahoma" w:cs="Tahoma"/>
                      <w:color w:val="333333"/>
                      <w:sz w:val="18"/>
                    </w:rPr>
                    <w:t xml:space="preserve">provide first </w:t>
                  </w:r>
                  <w:r w:rsidR="00A22AF5">
                    <w:rPr>
                      <w:rFonts w:ascii="Tahoma" w:hAnsi="Tahoma" w:cs="Tahoma"/>
                      <w:color w:val="333333"/>
                      <w:sz w:val="18"/>
                    </w:rPr>
                    <w:t xml:space="preserve">and second </w:t>
                  </w:r>
                  <w:r w:rsidRPr="009D7344">
                    <w:rPr>
                      <w:rFonts w:ascii="Tahoma" w:hAnsi="Tahoma" w:cs="Tahoma"/>
                      <w:color w:val="333333"/>
                      <w:sz w:val="18"/>
                    </w:rPr>
                    <w:t>level support to system users</w:t>
                  </w:r>
                  <w:r w:rsidR="00663674">
                    <w:rPr>
                      <w:rFonts w:ascii="Tahoma" w:hAnsi="Tahoma" w:cs="Tahoma"/>
                      <w:color w:val="333333"/>
                      <w:sz w:val="18"/>
                    </w:rPr>
                    <w:t xml:space="preserve"> for</w:t>
                  </w:r>
                  <w:r w:rsidR="00EE4560">
                    <w:rPr>
                      <w:rFonts w:ascii="Tahoma" w:hAnsi="Tahoma" w:cs="Tahoma"/>
                      <w:color w:val="333333"/>
                      <w:sz w:val="18"/>
                    </w:rPr>
                    <w:t xml:space="preserve"> 4 countries</w:t>
                  </w:r>
                  <w:r w:rsidRPr="009D7344">
                    <w:rPr>
                      <w:rFonts w:ascii="Tahoma" w:hAnsi="Tahoma" w:cs="Tahoma"/>
                      <w:b/>
                      <w:color w:val="333333"/>
                      <w:sz w:val="18"/>
                    </w:rPr>
                    <w:t>.</w:t>
                  </w:r>
                  <w:r w:rsidRPr="009D7344">
                    <w:rPr>
                      <w:rFonts w:ascii="Tahoma" w:hAnsi="Tahoma" w:cs="Tahoma"/>
                      <w:color w:val="333333"/>
                      <w:sz w:val="18"/>
                    </w:rPr>
                    <w:t xml:space="preserve">Acting lead in new developments in SAP SD system working globally with </w:t>
                  </w:r>
                  <w:r w:rsidR="00A22AF5">
                    <w:rPr>
                      <w:rFonts w:ascii="Tahoma" w:hAnsi="Tahoma" w:cs="Tahoma"/>
                      <w:color w:val="333333"/>
                      <w:sz w:val="18"/>
                    </w:rPr>
                    <w:t>InfoSys,HP and local developers</w:t>
                  </w:r>
                  <w:r w:rsidRPr="009D7344">
                    <w:rPr>
                      <w:rFonts w:ascii="Tahoma" w:hAnsi="Tahoma" w:cs="Tahoma"/>
                      <w:color w:val="333333"/>
                      <w:sz w:val="18"/>
                    </w:rPr>
                    <w:t>.</w:t>
                  </w:r>
                </w:p>
                <w:p w14:paraId="6D324159" w14:textId="77922C31" w:rsidR="00B20DB7" w:rsidRDefault="009D7344" w:rsidP="002D7D78">
                  <w:pPr>
                    <w:pStyle w:val="TextBody"/>
                    <w:spacing w:after="0"/>
                    <w:rPr>
                      <w:rFonts w:ascii="Tahoma" w:hAnsi="Tahoma" w:cs="Tahoma"/>
                      <w:color w:val="333333"/>
                      <w:sz w:val="18"/>
                    </w:rPr>
                  </w:pPr>
                  <w:r w:rsidRPr="00B20DB7">
                    <w:rPr>
                      <w:rFonts w:ascii="Tahoma" w:hAnsi="Tahoma" w:cs="Tahoma"/>
                      <w:b/>
                      <w:color w:val="333333"/>
                      <w:sz w:val="18"/>
                    </w:rPr>
                    <w:t>References:</w:t>
                  </w:r>
                  <w:r w:rsidRPr="009D7344">
                    <w:rPr>
                      <w:rFonts w:ascii="Tahoma" w:hAnsi="Tahoma" w:cs="Tahoma"/>
                      <w:color w:val="333333"/>
                      <w:sz w:val="18"/>
                    </w:rPr>
                    <w:t xml:space="preserve"> </w:t>
                  </w:r>
                  <w:r w:rsidRPr="00B20DB7">
                    <w:rPr>
                      <w:rFonts w:ascii="Tahoma" w:hAnsi="Tahoma" w:cs="Tahoma"/>
                      <w:color w:val="333333"/>
                      <w:sz w:val="18"/>
                    </w:rPr>
                    <w:t>Firat Ekinci</w:t>
                  </w:r>
                  <w:r w:rsidRPr="009D7344">
                    <w:rPr>
                      <w:rFonts w:ascii="Tahoma" w:hAnsi="Tahoma" w:cs="Tahoma"/>
                      <w:b/>
                      <w:color w:val="333333"/>
                      <w:sz w:val="18"/>
                    </w:rPr>
                    <w:t xml:space="preserve"> </w:t>
                  </w:r>
                  <w:r w:rsidRPr="009D7344">
                    <w:rPr>
                      <w:rFonts w:ascii="Tahoma" w:hAnsi="Tahoma" w:cs="Tahoma"/>
                      <w:color w:val="333333"/>
                      <w:sz w:val="18"/>
                    </w:rPr>
                    <w:t>– P&amp;G Caucasus Analyst-Market Availability Leader 0090 546 885 8642</w:t>
                  </w:r>
                </w:p>
                <w:p w14:paraId="3DB63908" w14:textId="77777777" w:rsidR="002D7D78" w:rsidRPr="002D7D78" w:rsidRDefault="002D7D78" w:rsidP="002D7D78">
                  <w:pPr>
                    <w:pStyle w:val="TextBody"/>
                    <w:spacing w:after="0"/>
                    <w:rPr>
                      <w:rFonts w:ascii="Tahoma" w:hAnsi="Tahoma" w:cs="Tahoma"/>
                      <w:color w:val="333333"/>
                      <w:sz w:val="18"/>
                    </w:rPr>
                  </w:pPr>
                </w:p>
                <w:p w14:paraId="7E25D8ED" w14:textId="27509644" w:rsidR="009D7344" w:rsidRPr="00B20DB7" w:rsidRDefault="009D7344" w:rsidP="00B20DB7">
                  <w:pPr>
                    <w:jc w:val="left"/>
                    <w:rPr>
                      <w:rFonts w:ascii="Tahoma" w:hAnsi="Tahoma" w:cs="Tahoma"/>
                      <w:bCs/>
                      <w:color w:val="333333"/>
                      <w:sz w:val="24"/>
                    </w:rPr>
                  </w:pPr>
                  <w:r w:rsidRPr="00B20DB7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4"/>
                    </w:rPr>
                    <w:t>TG Expo International Fairs 06.2014-06.2015</w:t>
                  </w:r>
                </w:p>
                <w:p w14:paraId="0D000452" w14:textId="05EEEC03" w:rsidR="009D7344" w:rsidRDefault="009D7344" w:rsidP="00B20DB7">
                  <w:pPr>
                    <w:pStyle w:val="TextBody"/>
                    <w:numPr>
                      <w:ilvl w:val="0"/>
                      <w:numId w:val="5"/>
                    </w:numPr>
                    <w:rPr>
                      <w:rFonts w:ascii="Tahoma" w:hAnsi="Tahoma" w:cs="Tahoma"/>
                      <w:color w:val="333333"/>
                      <w:sz w:val="18"/>
                    </w:rPr>
                  </w:pPr>
                  <w:r w:rsidRPr="009D7344">
                    <w:rPr>
                      <w:rFonts w:ascii="Tahoma" w:hAnsi="Tahoma" w:cs="Tahoma"/>
                      <w:b/>
                      <w:color w:val="333333"/>
                    </w:rPr>
                    <w:t>Project Coordinator and Development</w:t>
                  </w:r>
                  <w:r w:rsidRPr="009D7344">
                    <w:rPr>
                      <w:rFonts w:ascii="Tahoma" w:hAnsi="Tahoma" w:cs="Tahoma"/>
                      <w:color w:val="333333"/>
                      <w:sz w:val="18"/>
                    </w:rPr>
                    <w:t>.</w:t>
                  </w:r>
                </w:p>
                <w:p w14:paraId="54B279F5" w14:textId="10416BF2" w:rsidR="00A866D9" w:rsidRDefault="009D7344" w:rsidP="00B20DB7">
                  <w:pPr>
                    <w:pStyle w:val="TextBody"/>
                    <w:spacing w:after="0"/>
                    <w:rPr>
                      <w:rFonts w:ascii="Tahoma" w:hAnsi="Tahoma" w:cs="Tahoma"/>
                      <w:color w:val="333333"/>
                      <w:sz w:val="18"/>
                    </w:rPr>
                  </w:pPr>
                  <w:r w:rsidRPr="009D7344">
                    <w:rPr>
                      <w:rFonts w:ascii="Tahoma" w:hAnsi="Tahoma" w:cs="Tahoma"/>
                      <w:color w:val="333333"/>
                      <w:sz w:val="18"/>
                    </w:rPr>
                    <w:t>New expo acquirements a</w:t>
                  </w:r>
                  <w:r w:rsidR="006D0351">
                    <w:rPr>
                      <w:rFonts w:ascii="Tahoma" w:hAnsi="Tahoma" w:cs="Tahoma"/>
                      <w:color w:val="333333"/>
                      <w:sz w:val="18"/>
                    </w:rPr>
                    <w:t>nd responsable of the contracts.</w:t>
                  </w:r>
                  <w:r w:rsidR="00062304">
                    <w:rPr>
                      <w:rFonts w:ascii="Tahoma" w:hAnsi="Tahoma" w:cs="Tahoma"/>
                      <w:color w:val="333333"/>
                      <w:sz w:val="18"/>
                    </w:rPr>
                    <w:br/>
                  </w:r>
                  <w:r w:rsidRPr="009D7344">
                    <w:rPr>
                      <w:rFonts w:ascii="Tahoma" w:hAnsi="Tahoma" w:cs="Tahoma"/>
                      <w:color w:val="333333"/>
                      <w:sz w:val="18"/>
                    </w:rPr>
                    <w:t>International Sales and Logistics Coordinator.(Sales coordination of Turkey based expos to overseas).</w:t>
                  </w:r>
                </w:p>
                <w:p w14:paraId="5DFD805F" w14:textId="61D7D992" w:rsidR="009D7344" w:rsidRPr="009D7344" w:rsidRDefault="009D7344" w:rsidP="00B20DB7">
                  <w:pPr>
                    <w:pStyle w:val="TextBody"/>
                    <w:rPr>
                      <w:rFonts w:ascii="Tahoma" w:hAnsi="Tahoma" w:cs="Tahoma"/>
                    </w:rPr>
                  </w:pPr>
                  <w:r w:rsidRPr="00B20DB7">
                    <w:rPr>
                      <w:rFonts w:ascii="Tahoma" w:hAnsi="Tahoma" w:cs="Tahoma"/>
                      <w:b/>
                      <w:color w:val="333333"/>
                      <w:sz w:val="18"/>
                    </w:rPr>
                    <w:t>Reference:</w:t>
                  </w:r>
                  <w:r w:rsidR="00B20DB7">
                    <w:rPr>
                      <w:rFonts w:ascii="Tahoma" w:hAnsi="Tahoma" w:cs="Tahoma"/>
                      <w:color w:val="333333"/>
                      <w:sz w:val="18"/>
                    </w:rPr>
                    <w:t xml:space="preserve"> </w:t>
                  </w:r>
                  <w:r w:rsidRPr="009D7344">
                    <w:rPr>
                      <w:rFonts w:ascii="Tahoma" w:hAnsi="Tahoma" w:cs="Tahoma"/>
                      <w:color w:val="333333"/>
                      <w:sz w:val="18"/>
                    </w:rPr>
                    <w:t>Seda Irtes –International sales manager (0090 533 643 8864</w:t>
                  </w:r>
                  <w:r w:rsidRPr="009D7344">
                    <w:rPr>
                      <w:rFonts w:ascii="Tahoma" w:hAnsi="Tahoma" w:cs="Tahoma"/>
                    </w:rPr>
                    <w:t>)</w:t>
                  </w:r>
                </w:p>
                <w:p w14:paraId="6132AA94" w14:textId="3647211B" w:rsidR="009D7344" w:rsidRPr="00B20DB7" w:rsidRDefault="009D7344" w:rsidP="00B20DB7">
                  <w:pPr>
                    <w:jc w:val="left"/>
                    <w:rPr>
                      <w:rFonts w:ascii="Tahoma" w:eastAsia="Times New Roman" w:hAnsi="Tahoma" w:cs="Tahoma"/>
                      <w:b/>
                      <w:sz w:val="24"/>
                      <w:lang w:val="en-GB"/>
                    </w:rPr>
                  </w:pPr>
                  <w:r w:rsidRPr="00B20DB7">
                    <w:rPr>
                      <w:rFonts w:ascii="Tahoma" w:eastAsia="Times New Roman" w:hAnsi="Tahoma" w:cs="Tahoma"/>
                      <w:b/>
                      <w:sz w:val="24"/>
                      <w:lang w:val="en-GB"/>
                    </w:rPr>
                    <w:t>Blackbone I</w:t>
                  </w:r>
                  <w:r w:rsidR="00EE4560" w:rsidRPr="00B20DB7">
                    <w:rPr>
                      <w:rFonts w:ascii="Tahoma" w:eastAsia="Times New Roman" w:hAnsi="Tahoma" w:cs="Tahoma"/>
                      <w:b/>
                      <w:sz w:val="24"/>
                      <w:lang w:val="en-GB"/>
                    </w:rPr>
                    <w:t>.T.</w:t>
                  </w:r>
                  <w:r w:rsidRPr="00B20DB7">
                    <w:rPr>
                      <w:rFonts w:ascii="Tahoma" w:eastAsia="Times New Roman" w:hAnsi="Tahoma" w:cs="Tahoma"/>
                      <w:lang w:val="en-GB"/>
                    </w:rPr>
                    <w:t xml:space="preserve"> </w:t>
                  </w:r>
                  <w:r w:rsidRPr="00B20DB7">
                    <w:rPr>
                      <w:rFonts w:ascii="Tahoma" w:eastAsia="Times New Roman" w:hAnsi="Tahoma" w:cs="Tahoma"/>
                      <w:b/>
                      <w:sz w:val="22"/>
                      <w:lang w:val="en-GB"/>
                    </w:rPr>
                    <w:t>Functional Analyst</w:t>
                  </w:r>
                  <w:r w:rsidR="003525C0" w:rsidRPr="00B20DB7">
                    <w:rPr>
                      <w:rFonts w:ascii="Tahoma" w:eastAsia="Times New Roman" w:hAnsi="Tahoma" w:cs="Tahoma"/>
                      <w:b/>
                      <w:sz w:val="22"/>
                      <w:lang w:val="en-GB"/>
                    </w:rPr>
                    <w:t xml:space="preserve"> </w:t>
                  </w:r>
                  <w:r w:rsidR="003525C0" w:rsidRPr="00B20DB7">
                    <w:rPr>
                      <w:rFonts w:ascii="Tahoma" w:eastAsia="Times New Roman" w:hAnsi="Tahoma" w:cs="Tahoma"/>
                      <w:b/>
                      <w:sz w:val="24"/>
                      <w:lang w:val="en-GB"/>
                    </w:rPr>
                    <w:t>2008-2010</w:t>
                  </w:r>
                </w:p>
                <w:p w14:paraId="6FC6E972" w14:textId="77777777" w:rsidR="00264DB3" w:rsidRPr="009D7344" w:rsidRDefault="00264DB3" w:rsidP="00B20DB7">
                  <w:pPr>
                    <w:jc w:val="left"/>
                    <w:rPr>
                      <w:rFonts w:ascii="Tahoma" w:eastAsia="Times New Roman" w:hAnsi="Tahoma" w:cs="Tahoma"/>
                      <w:lang w:val="en-GB"/>
                    </w:rPr>
                  </w:pPr>
                  <w:r>
                    <w:rPr>
                      <w:rFonts w:ascii="Tahoma" w:hAnsi="Tahoma" w:cs="Tahoma"/>
                      <w:color w:val="333333"/>
                      <w:sz w:val="18"/>
                    </w:rPr>
                    <w:t xml:space="preserve">Acting as the functional analyst in designing and Installing </w:t>
                  </w:r>
                  <w:r w:rsidR="00090AD3">
                    <w:rPr>
                      <w:rFonts w:ascii="Tahoma" w:hAnsi="Tahoma" w:cs="Tahoma"/>
                      <w:color w:val="333333"/>
                      <w:sz w:val="18"/>
                    </w:rPr>
                    <w:t>G</w:t>
                  </w:r>
                  <w:r>
                    <w:rPr>
                      <w:rFonts w:ascii="Tahoma" w:hAnsi="Tahoma" w:cs="Tahoma"/>
                      <w:color w:val="333333"/>
                      <w:sz w:val="18"/>
                    </w:rPr>
                    <w:t>ym Erp systems.</w:t>
                  </w:r>
                </w:p>
                <w:p w14:paraId="3CF6BA04" w14:textId="77777777" w:rsidR="008F6337" w:rsidRPr="001A4AEB" w:rsidRDefault="009D7344" w:rsidP="00B20DB7">
                  <w:pPr>
                    <w:spacing w:after="0"/>
                    <w:jc w:val="left"/>
                    <w:rPr>
                      <w:rFonts w:ascii="Tahoma" w:eastAsia="Times New Roman" w:hAnsi="Tahoma" w:cs="Tahoma"/>
                      <w:sz w:val="18"/>
                      <w:lang w:val="en-GB"/>
                    </w:rPr>
                  </w:pPr>
                  <w:r w:rsidRPr="00B20DB7">
                    <w:rPr>
                      <w:rFonts w:ascii="Tahoma" w:eastAsia="Times New Roman" w:hAnsi="Tahoma" w:cs="Tahoma"/>
                      <w:b/>
                      <w:sz w:val="18"/>
                      <w:lang w:val="en-GB"/>
                    </w:rPr>
                    <w:t>Reference:</w:t>
                  </w:r>
                  <w:r w:rsidRPr="009D7344">
                    <w:rPr>
                      <w:rFonts w:ascii="Tahoma" w:eastAsia="Times New Roman" w:hAnsi="Tahoma" w:cs="Tahoma"/>
                      <w:sz w:val="18"/>
                      <w:lang w:val="en-GB"/>
                    </w:rPr>
                    <w:t xml:space="preserve"> Husnu Emre Kocan - Owner o</w:t>
                  </w:r>
                  <w:r w:rsidR="001A4AEB">
                    <w:rPr>
                      <w:rFonts w:ascii="Tahoma" w:eastAsia="Times New Roman" w:hAnsi="Tahoma" w:cs="Tahoma"/>
                      <w:sz w:val="18"/>
                      <w:lang w:val="en-GB"/>
                    </w:rPr>
                    <w:t>f Blackbone (0090 532 666 0417)</w:t>
                  </w:r>
                </w:p>
              </w:tc>
            </w:tr>
          </w:tbl>
          <w:p w14:paraId="3B0549AD" w14:textId="77777777" w:rsidR="008F6337" w:rsidRPr="00ED5330" w:rsidRDefault="008F6337" w:rsidP="003856C9">
            <w:pPr>
              <w:rPr>
                <w:rFonts w:ascii="Tahoma" w:hAnsi="Tahoma" w:cs="Tahoma"/>
              </w:rPr>
            </w:pPr>
          </w:p>
        </w:tc>
      </w:tr>
    </w:tbl>
    <w:p w14:paraId="6BDDD0F0" w14:textId="77777777" w:rsidR="00C730DC" w:rsidRPr="00ED5330" w:rsidRDefault="00C730DC" w:rsidP="00382A4F">
      <w:pPr>
        <w:pStyle w:val="NoSpacing"/>
        <w:jc w:val="both"/>
        <w:rPr>
          <w:rFonts w:ascii="Tahoma" w:hAnsi="Tahoma" w:cs="Tahoma"/>
        </w:rPr>
      </w:pPr>
    </w:p>
    <w:sectPr w:rsidR="00C730DC" w:rsidRPr="00ED5330" w:rsidSect="003D595B">
      <w:pgSz w:w="11907" w:h="16839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FA648D" w14:textId="77777777" w:rsidR="00A722CA" w:rsidRDefault="00A722CA" w:rsidP="003856C9">
      <w:pPr>
        <w:spacing w:after="0" w:line="240" w:lineRule="auto"/>
      </w:pPr>
      <w:r>
        <w:separator/>
      </w:r>
    </w:p>
  </w:endnote>
  <w:endnote w:type="continuationSeparator" w:id="0">
    <w:p w14:paraId="0191B070" w14:textId="77777777" w:rsidR="00A722CA" w:rsidRDefault="00A722CA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imSun;宋体">
    <w:altName w:val="MS Mincho"/>
    <w:panose1 w:val="00000000000000000000"/>
    <w:charset w:val="8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417458" w14:textId="77777777" w:rsidR="00A722CA" w:rsidRDefault="00A722CA" w:rsidP="003856C9">
      <w:pPr>
        <w:spacing w:after="0" w:line="240" w:lineRule="auto"/>
      </w:pPr>
      <w:r>
        <w:separator/>
      </w:r>
    </w:p>
  </w:footnote>
  <w:footnote w:type="continuationSeparator" w:id="0">
    <w:p w14:paraId="10ABA81D" w14:textId="77777777" w:rsidR="00A722CA" w:rsidRDefault="00A722CA" w:rsidP="00385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71AE1"/>
    <w:multiLevelType w:val="hybridMultilevel"/>
    <w:tmpl w:val="9D9E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D3014"/>
    <w:multiLevelType w:val="hybridMultilevel"/>
    <w:tmpl w:val="6C8801EA"/>
    <w:lvl w:ilvl="0" w:tplc="041F0001">
      <w:start w:val="1"/>
      <w:numFmt w:val="bullet"/>
      <w:lvlText w:val=""/>
      <w:lvlJc w:val="left"/>
      <w:pPr>
        <w:ind w:left="1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8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</w:abstractNum>
  <w:abstractNum w:abstractNumId="2" w15:restartNumberingAfterBreak="0">
    <w:nsid w:val="0EDD6029"/>
    <w:multiLevelType w:val="hybridMultilevel"/>
    <w:tmpl w:val="64AED822"/>
    <w:lvl w:ilvl="0" w:tplc="75EEA758">
      <w:start w:val="17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001A5"/>
    <w:multiLevelType w:val="hybridMultilevel"/>
    <w:tmpl w:val="539AA3F4"/>
    <w:lvl w:ilvl="0" w:tplc="23E6B962">
      <w:numFmt w:val="bullet"/>
      <w:lvlText w:val="-"/>
      <w:lvlJc w:val="left"/>
      <w:pPr>
        <w:ind w:left="720" w:hanging="360"/>
      </w:pPr>
      <w:rPr>
        <w:rFonts w:ascii="Tahoma" w:eastAsia="SimSun;宋体" w:hAnsi="Tahoma" w:cs="Tahoma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D3AB0"/>
    <w:multiLevelType w:val="hybridMultilevel"/>
    <w:tmpl w:val="4E907CC4"/>
    <w:lvl w:ilvl="0" w:tplc="4EC65932">
      <w:numFmt w:val="bullet"/>
      <w:lvlText w:val="-"/>
      <w:lvlJc w:val="left"/>
      <w:pPr>
        <w:ind w:left="720" w:hanging="360"/>
      </w:pPr>
      <w:rPr>
        <w:rFonts w:ascii="Tahoma" w:eastAsia="SimSun;宋体" w:hAnsi="Tahoma" w:cs="Tahoma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33F14"/>
    <w:multiLevelType w:val="hybridMultilevel"/>
    <w:tmpl w:val="48765C54"/>
    <w:lvl w:ilvl="0" w:tplc="0409000F">
      <w:start w:val="1"/>
      <w:numFmt w:val="decimal"/>
      <w:lvlText w:val="%1."/>
      <w:lvlJc w:val="left"/>
      <w:pPr>
        <w:ind w:left="152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8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C52"/>
    <w:rsid w:val="00017CA8"/>
    <w:rsid w:val="00032B27"/>
    <w:rsid w:val="00052BE1"/>
    <w:rsid w:val="00062304"/>
    <w:rsid w:val="0007412A"/>
    <w:rsid w:val="00090243"/>
    <w:rsid w:val="00090AD3"/>
    <w:rsid w:val="000A43D5"/>
    <w:rsid w:val="000A5095"/>
    <w:rsid w:val="000A5E9B"/>
    <w:rsid w:val="000B760C"/>
    <w:rsid w:val="000D671B"/>
    <w:rsid w:val="000F13A4"/>
    <w:rsid w:val="000F5189"/>
    <w:rsid w:val="0010199E"/>
    <w:rsid w:val="00113F3B"/>
    <w:rsid w:val="00115C3C"/>
    <w:rsid w:val="0015583B"/>
    <w:rsid w:val="001714BF"/>
    <w:rsid w:val="001765FE"/>
    <w:rsid w:val="00190B4B"/>
    <w:rsid w:val="0019561F"/>
    <w:rsid w:val="001A4AEB"/>
    <w:rsid w:val="001B32D2"/>
    <w:rsid w:val="001C3D4D"/>
    <w:rsid w:val="001C7EFD"/>
    <w:rsid w:val="00264DB3"/>
    <w:rsid w:val="00286841"/>
    <w:rsid w:val="00293B83"/>
    <w:rsid w:val="002A3621"/>
    <w:rsid w:val="002B3890"/>
    <w:rsid w:val="002B7747"/>
    <w:rsid w:val="002C5275"/>
    <w:rsid w:val="002C77B9"/>
    <w:rsid w:val="002D7D78"/>
    <w:rsid w:val="002E37C0"/>
    <w:rsid w:val="002F058E"/>
    <w:rsid w:val="002F485A"/>
    <w:rsid w:val="003053D9"/>
    <w:rsid w:val="00322976"/>
    <w:rsid w:val="003439FB"/>
    <w:rsid w:val="003525C0"/>
    <w:rsid w:val="003552BD"/>
    <w:rsid w:val="0037375F"/>
    <w:rsid w:val="00382A4F"/>
    <w:rsid w:val="003856C9"/>
    <w:rsid w:val="00386F5D"/>
    <w:rsid w:val="00396369"/>
    <w:rsid w:val="003A2BC2"/>
    <w:rsid w:val="003B7B08"/>
    <w:rsid w:val="003D595B"/>
    <w:rsid w:val="003E265D"/>
    <w:rsid w:val="003F4D31"/>
    <w:rsid w:val="0043426C"/>
    <w:rsid w:val="00441EB9"/>
    <w:rsid w:val="00463463"/>
    <w:rsid w:val="00473EF8"/>
    <w:rsid w:val="004760E5"/>
    <w:rsid w:val="004B6045"/>
    <w:rsid w:val="004B7E2A"/>
    <w:rsid w:val="004D22BB"/>
    <w:rsid w:val="004D35A6"/>
    <w:rsid w:val="004E2B45"/>
    <w:rsid w:val="004F6789"/>
    <w:rsid w:val="005152F2"/>
    <w:rsid w:val="00516984"/>
    <w:rsid w:val="00534E4E"/>
    <w:rsid w:val="00551D35"/>
    <w:rsid w:val="00557019"/>
    <w:rsid w:val="005674AC"/>
    <w:rsid w:val="00571CFA"/>
    <w:rsid w:val="0059305E"/>
    <w:rsid w:val="0059717E"/>
    <w:rsid w:val="005A1E51"/>
    <w:rsid w:val="005A7602"/>
    <w:rsid w:val="005A7E57"/>
    <w:rsid w:val="005E1E20"/>
    <w:rsid w:val="005E5FE1"/>
    <w:rsid w:val="005F64AC"/>
    <w:rsid w:val="00602783"/>
    <w:rsid w:val="00604886"/>
    <w:rsid w:val="006160E0"/>
    <w:rsid w:val="00616C52"/>
    <w:rsid w:val="00616FF4"/>
    <w:rsid w:val="00622654"/>
    <w:rsid w:val="00651B46"/>
    <w:rsid w:val="00663674"/>
    <w:rsid w:val="006710C0"/>
    <w:rsid w:val="006762DA"/>
    <w:rsid w:val="00682651"/>
    <w:rsid w:val="006A3CE7"/>
    <w:rsid w:val="006C11A3"/>
    <w:rsid w:val="006D0351"/>
    <w:rsid w:val="00743379"/>
    <w:rsid w:val="007803B7"/>
    <w:rsid w:val="00791817"/>
    <w:rsid w:val="007A183E"/>
    <w:rsid w:val="007B2F5C"/>
    <w:rsid w:val="007C5F05"/>
    <w:rsid w:val="007F128A"/>
    <w:rsid w:val="007F1FFE"/>
    <w:rsid w:val="00832043"/>
    <w:rsid w:val="00832F81"/>
    <w:rsid w:val="00863EEB"/>
    <w:rsid w:val="00885499"/>
    <w:rsid w:val="0089110A"/>
    <w:rsid w:val="008C1AAC"/>
    <w:rsid w:val="008C28AA"/>
    <w:rsid w:val="008C7CA2"/>
    <w:rsid w:val="008F6337"/>
    <w:rsid w:val="009130C4"/>
    <w:rsid w:val="009273CF"/>
    <w:rsid w:val="0093763A"/>
    <w:rsid w:val="00937F2C"/>
    <w:rsid w:val="00995C73"/>
    <w:rsid w:val="009B1A07"/>
    <w:rsid w:val="009D7344"/>
    <w:rsid w:val="00A012BB"/>
    <w:rsid w:val="00A22AF5"/>
    <w:rsid w:val="00A352AD"/>
    <w:rsid w:val="00A367A8"/>
    <w:rsid w:val="00A42F91"/>
    <w:rsid w:val="00A4623D"/>
    <w:rsid w:val="00A5309B"/>
    <w:rsid w:val="00A722CA"/>
    <w:rsid w:val="00A866D9"/>
    <w:rsid w:val="00A91884"/>
    <w:rsid w:val="00A95EB0"/>
    <w:rsid w:val="00A97575"/>
    <w:rsid w:val="00AB1EC2"/>
    <w:rsid w:val="00AB5154"/>
    <w:rsid w:val="00AE3773"/>
    <w:rsid w:val="00AF1258"/>
    <w:rsid w:val="00B01E52"/>
    <w:rsid w:val="00B20DB7"/>
    <w:rsid w:val="00B363B4"/>
    <w:rsid w:val="00B36FDD"/>
    <w:rsid w:val="00B550FC"/>
    <w:rsid w:val="00B6791D"/>
    <w:rsid w:val="00B73889"/>
    <w:rsid w:val="00B85871"/>
    <w:rsid w:val="00B93310"/>
    <w:rsid w:val="00BA0A70"/>
    <w:rsid w:val="00BC1F18"/>
    <w:rsid w:val="00BD2E58"/>
    <w:rsid w:val="00BD58AE"/>
    <w:rsid w:val="00BF6BAB"/>
    <w:rsid w:val="00C007A5"/>
    <w:rsid w:val="00C34C8C"/>
    <w:rsid w:val="00C4403A"/>
    <w:rsid w:val="00C44F95"/>
    <w:rsid w:val="00C6277F"/>
    <w:rsid w:val="00C658D7"/>
    <w:rsid w:val="00C72007"/>
    <w:rsid w:val="00C730DC"/>
    <w:rsid w:val="00C801EC"/>
    <w:rsid w:val="00C85E94"/>
    <w:rsid w:val="00CA0D22"/>
    <w:rsid w:val="00CD0669"/>
    <w:rsid w:val="00CE01DB"/>
    <w:rsid w:val="00CE6306"/>
    <w:rsid w:val="00CE64E6"/>
    <w:rsid w:val="00D041D6"/>
    <w:rsid w:val="00D06313"/>
    <w:rsid w:val="00D11C4D"/>
    <w:rsid w:val="00D2355B"/>
    <w:rsid w:val="00D23EB8"/>
    <w:rsid w:val="00D35FB2"/>
    <w:rsid w:val="00D50248"/>
    <w:rsid w:val="00D5067A"/>
    <w:rsid w:val="00D50EC7"/>
    <w:rsid w:val="00D65333"/>
    <w:rsid w:val="00D73F1A"/>
    <w:rsid w:val="00DA12C1"/>
    <w:rsid w:val="00DB1DEA"/>
    <w:rsid w:val="00DC2305"/>
    <w:rsid w:val="00DC766F"/>
    <w:rsid w:val="00DC79BB"/>
    <w:rsid w:val="00DD6A25"/>
    <w:rsid w:val="00DE3E9A"/>
    <w:rsid w:val="00DE70D8"/>
    <w:rsid w:val="00DF6DF8"/>
    <w:rsid w:val="00DF7D17"/>
    <w:rsid w:val="00E15337"/>
    <w:rsid w:val="00E34D58"/>
    <w:rsid w:val="00E61BA1"/>
    <w:rsid w:val="00E633FC"/>
    <w:rsid w:val="00E637DC"/>
    <w:rsid w:val="00E64183"/>
    <w:rsid w:val="00E64A19"/>
    <w:rsid w:val="00E76915"/>
    <w:rsid w:val="00E941EF"/>
    <w:rsid w:val="00EB1C1B"/>
    <w:rsid w:val="00ED5330"/>
    <w:rsid w:val="00EE4560"/>
    <w:rsid w:val="00EE7957"/>
    <w:rsid w:val="00EF772B"/>
    <w:rsid w:val="00F07B91"/>
    <w:rsid w:val="00F16555"/>
    <w:rsid w:val="00F21904"/>
    <w:rsid w:val="00F32720"/>
    <w:rsid w:val="00F56435"/>
    <w:rsid w:val="00F62C13"/>
    <w:rsid w:val="00F6737D"/>
    <w:rsid w:val="00F77B44"/>
    <w:rsid w:val="00FA07AA"/>
    <w:rsid w:val="00FB0791"/>
    <w:rsid w:val="00FB0A17"/>
    <w:rsid w:val="00FB6A8F"/>
    <w:rsid w:val="00FE20E6"/>
    <w:rsid w:val="00FE7FC3"/>
    <w:rsid w:val="00FF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E1A1C"/>
  <w15:chartTrackingRefBased/>
  <w15:docId w15:val="{A518C3B6-6491-49B2-9E5B-AA99109C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16C5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6C52"/>
    <w:rPr>
      <w:color w:val="954F72" w:themeColor="followedHyperlink"/>
      <w:u w:val="single"/>
    </w:rPr>
  </w:style>
  <w:style w:type="paragraph" w:customStyle="1" w:styleId="TextBody">
    <w:name w:val="Text Body"/>
    <w:basedOn w:val="Normal"/>
    <w:rsid w:val="009D7344"/>
    <w:pPr>
      <w:suppressAutoHyphens/>
      <w:spacing w:after="120" w:line="276" w:lineRule="auto"/>
      <w:jc w:val="left"/>
    </w:pPr>
    <w:rPr>
      <w:rFonts w:ascii="Calibri" w:eastAsia="SimSun;宋体" w:hAnsi="Calibri" w:cs="Calibri"/>
      <w:color w:val="00000A"/>
      <w:sz w:val="22"/>
      <w:szCs w:val="22"/>
      <w:lang w:val="es-ES" w:eastAsia="zh-CN"/>
    </w:rPr>
  </w:style>
  <w:style w:type="paragraph" w:styleId="ListParagraph">
    <w:name w:val="List Paragraph"/>
    <w:basedOn w:val="Normal"/>
    <w:uiPriority w:val="34"/>
    <w:unhideWhenUsed/>
    <w:qFormat/>
    <w:rsid w:val="00E64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ontact-manager-memou.herokuapp.com/" TargetMode="External"/><Relationship Id="rId18" Type="http://schemas.openxmlformats.org/officeDocument/2006/relationships/hyperlink" Target="https://github.com/Memou/Streaming-Ap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Memou/Contact-Keeper" TargetMode="External"/><Relationship Id="rId17" Type="http://schemas.openxmlformats.org/officeDocument/2006/relationships/hyperlink" Target="https://ecommercesiteadmin.azurewebsites.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emou/E-Commerce-Backend-Admin-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emo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findermemou.netlify.com" TargetMode="External"/><Relationship Id="rId10" Type="http://schemas.openxmlformats.org/officeDocument/2006/relationships/hyperlink" Target="http://www.linkedin.com/in/mehmet-erdem-toront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ehmeterdembiz@gmail.com" TargetMode="External"/><Relationship Id="rId14" Type="http://schemas.openxmlformats.org/officeDocument/2006/relationships/hyperlink" Target="https://github.com/Memou/Github-Find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mou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8579B2C31AE4CAB90F58AB999AD5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E1659-6878-4B53-9A6A-6D85E3416380}"/>
      </w:docPartPr>
      <w:docPartBody>
        <w:p w:rsidR="00D6130C" w:rsidRDefault="008046B9" w:rsidP="008046B9">
          <w:pPr>
            <w:pStyle w:val="98579B2C31AE4CAB90F58AB999AD5460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imSun;宋体">
    <w:altName w:val="MS Mincho"/>
    <w:panose1 w:val="00000000000000000000"/>
    <w:charset w:val="8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6B9"/>
    <w:rsid w:val="0001639D"/>
    <w:rsid w:val="00066E3C"/>
    <w:rsid w:val="00174D1B"/>
    <w:rsid w:val="00296F1B"/>
    <w:rsid w:val="004A55D1"/>
    <w:rsid w:val="005F1C45"/>
    <w:rsid w:val="006118E5"/>
    <w:rsid w:val="006830D6"/>
    <w:rsid w:val="00733845"/>
    <w:rsid w:val="007341BF"/>
    <w:rsid w:val="007874E0"/>
    <w:rsid w:val="008046B9"/>
    <w:rsid w:val="008547EB"/>
    <w:rsid w:val="00882192"/>
    <w:rsid w:val="009B0A0E"/>
    <w:rsid w:val="00A44563"/>
    <w:rsid w:val="00BF681F"/>
    <w:rsid w:val="00C71CD2"/>
    <w:rsid w:val="00CD3ECE"/>
    <w:rsid w:val="00D03B01"/>
    <w:rsid w:val="00D278EC"/>
    <w:rsid w:val="00D6130C"/>
    <w:rsid w:val="00DD5418"/>
    <w:rsid w:val="00E76689"/>
    <w:rsid w:val="00E846F5"/>
    <w:rsid w:val="00FF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CBD797E12A4023B1751C3588D632DF">
    <w:name w:val="9BCBD797E12A4023B1751C3588D632DF"/>
  </w:style>
  <w:style w:type="paragraph" w:customStyle="1" w:styleId="15D83D07DCFF402BA0EF23D8666A10CB">
    <w:name w:val="15D83D07DCFF402BA0EF23D8666A10CB"/>
  </w:style>
  <w:style w:type="paragraph" w:customStyle="1" w:styleId="B965CB0A8C01410A9978C78165E3899F">
    <w:name w:val="B965CB0A8C01410A9978C78165E3899F"/>
  </w:style>
  <w:style w:type="paragraph" w:customStyle="1" w:styleId="5ED442D5B336401398AF4A1D206FB593">
    <w:name w:val="5ED442D5B336401398AF4A1D206FB593"/>
  </w:style>
  <w:style w:type="paragraph" w:customStyle="1" w:styleId="060A54E69EC84DE7B5D16B3F82FE21EB">
    <w:name w:val="060A54E69EC84DE7B5D16B3F82FE21EB"/>
  </w:style>
  <w:style w:type="paragraph" w:customStyle="1" w:styleId="D1BCAEC8710F4E8AA361D77C0EF498A2">
    <w:name w:val="D1BCAEC8710F4E8AA361D77C0EF498A2"/>
  </w:style>
  <w:style w:type="paragraph" w:customStyle="1" w:styleId="4DD290B423404A30A6155AC43C8B00F7">
    <w:name w:val="4DD290B423404A30A6155AC43C8B00F7"/>
  </w:style>
  <w:style w:type="paragraph" w:customStyle="1" w:styleId="6791034B272A4A9AA55FE55554AF2C51">
    <w:name w:val="6791034B272A4A9AA55FE55554AF2C51"/>
  </w:style>
  <w:style w:type="paragraph" w:customStyle="1" w:styleId="C6A84790FCE0474DB6847A11526FDC33">
    <w:name w:val="C6A84790FCE0474DB6847A11526FDC33"/>
  </w:style>
  <w:style w:type="paragraph" w:customStyle="1" w:styleId="F4973CAAC12F43CC8D34BEE2753D7C20">
    <w:name w:val="F4973CAAC12F43CC8D34BEE2753D7C20"/>
  </w:style>
  <w:style w:type="paragraph" w:customStyle="1" w:styleId="D29C6AF8F1E44F4391DBF1B45F6EF582">
    <w:name w:val="D29C6AF8F1E44F4391DBF1B45F6EF582"/>
  </w:style>
  <w:style w:type="paragraph" w:customStyle="1" w:styleId="D1A146AC79454B1484405B3B78B388B1">
    <w:name w:val="D1A146AC79454B1484405B3B78B388B1"/>
  </w:style>
  <w:style w:type="paragraph" w:customStyle="1" w:styleId="E84D4D04944A40A8BC1F3FDDEB75A25A">
    <w:name w:val="E84D4D04944A40A8BC1F3FDDEB75A25A"/>
  </w:style>
  <w:style w:type="paragraph" w:customStyle="1" w:styleId="13368DFA8E8C4F76A07E0DBEFE4D1830">
    <w:name w:val="13368DFA8E8C4F76A07E0DBEFE4D1830"/>
  </w:style>
  <w:style w:type="paragraph" w:customStyle="1" w:styleId="48817061C50B46AA824F3C7979129F8B">
    <w:name w:val="48817061C50B46AA824F3C7979129F8B"/>
  </w:style>
  <w:style w:type="paragraph" w:customStyle="1" w:styleId="3B9D83BA5A73416B8B0E68EB88D4B7BE">
    <w:name w:val="3B9D83BA5A73416B8B0E68EB88D4B7BE"/>
  </w:style>
  <w:style w:type="paragraph" w:customStyle="1" w:styleId="24BEE4D991434E79AD4AC1880F4E34D3">
    <w:name w:val="24BEE4D991434E79AD4AC1880F4E34D3"/>
  </w:style>
  <w:style w:type="paragraph" w:customStyle="1" w:styleId="FF806B81B17146138CFF7C4866CEAD8B">
    <w:name w:val="FF806B81B17146138CFF7C4866CEAD8B"/>
  </w:style>
  <w:style w:type="paragraph" w:customStyle="1" w:styleId="040DBC707AF04D339E68CE82FFC95506">
    <w:name w:val="040DBC707AF04D339E68CE82FFC95506"/>
  </w:style>
  <w:style w:type="paragraph" w:customStyle="1" w:styleId="BE7D9C8A7B284A99BDFB056295547923">
    <w:name w:val="BE7D9C8A7B284A99BDFB056295547923"/>
  </w:style>
  <w:style w:type="paragraph" w:customStyle="1" w:styleId="3079776950A04550AF88A996DB4B1DD2">
    <w:name w:val="3079776950A04550AF88A996DB4B1DD2"/>
  </w:style>
  <w:style w:type="paragraph" w:customStyle="1" w:styleId="5DAB4027C8284BB8A0F631255D4F5379">
    <w:name w:val="5DAB4027C8284BB8A0F631255D4F5379"/>
  </w:style>
  <w:style w:type="paragraph" w:customStyle="1" w:styleId="373CEEB2A6564C1DA1F796AF911017A8">
    <w:name w:val="373CEEB2A6564C1DA1F796AF911017A8"/>
    <w:rsid w:val="008046B9"/>
  </w:style>
  <w:style w:type="paragraph" w:customStyle="1" w:styleId="B3E68D933977427AA40408499CFE1C7F">
    <w:name w:val="B3E68D933977427AA40408499CFE1C7F"/>
    <w:rsid w:val="008046B9"/>
  </w:style>
  <w:style w:type="paragraph" w:customStyle="1" w:styleId="FE6D3236E70D48899E9D1D2A90600687">
    <w:name w:val="FE6D3236E70D48899E9D1D2A90600687"/>
    <w:rsid w:val="008046B9"/>
  </w:style>
  <w:style w:type="paragraph" w:customStyle="1" w:styleId="919208877C2C48849D6A1B2DE98FCF49">
    <w:name w:val="919208877C2C48849D6A1B2DE98FCF49"/>
    <w:rsid w:val="008046B9"/>
  </w:style>
  <w:style w:type="paragraph" w:customStyle="1" w:styleId="D60BBA4651784597900E732A6388FEDF">
    <w:name w:val="D60BBA4651784597900E732A6388FEDF"/>
    <w:rsid w:val="008046B9"/>
  </w:style>
  <w:style w:type="paragraph" w:customStyle="1" w:styleId="CCCE55C5B88144CDA659FAFF80411865">
    <w:name w:val="CCCE55C5B88144CDA659FAFF80411865"/>
    <w:rsid w:val="008046B9"/>
  </w:style>
  <w:style w:type="paragraph" w:customStyle="1" w:styleId="002C0EF02EB841BFB91B8D8C8B132543">
    <w:name w:val="002C0EF02EB841BFB91B8D8C8B132543"/>
    <w:rsid w:val="008046B9"/>
  </w:style>
  <w:style w:type="paragraph" w:customStyle="1" w:styleId="059A9DF8CC2A47488441D08CC452DB75">
    <w:name w:val="059A9DF8CC2A47488441D08CC452DB75"/>
    <w:rsid w:val="008046B9"/>
  </w:style>
  <w:style w:type="paragraph" w:customStyle="1" w:styleId="354B876C16AB4A269795782596917025">
    <w:name w:val="354B876C16AB4A269795782596917025"/>
    <w:rsid w:val="008046B9"/>
  </w:style>
  <w:style w:type="paragraph" w:customStyle="1" w:styleId="E06F39C832C249CFBCFDE03E0377CD88">
    <w:name w:val="E06F39C832C249CFBCFDE03E0377CD88"/>
    <w:rsid w:val="008046B9"/>
  </w:style>
  <w:style w:type="paragraph" w:customStyle="1" w:styleId="CE92288CE83D49739A6C853B0315B23D">
    <w:name w:val="CE92288CE83D49739A6C853B0315B23D"/>
    <w:rsid w:val="008046B9"/>
  </w:style>
  <w:style w:type="paragraph" w:customStyle="1" w:styleId="60C40629BC3040D48F7D6E1765BF7207">
    <w:name w:val="60C40629BC3040D48F7D6E1765BF7207"/>
    <w:rsid w:val="008046B9"/>
  </w:style>
  <w:style w:type="paragraph" w:customStyle="1" w:styleId="28AB0E8D7EAB4E9BAA215CA9375A7445">
    <w:name w:val="28AB0E8D7EAB4E9BAA215CA9375A7445"/>
    <w:rsid w:val="008046B9"/>
  </w:style>
  <w:style w:type="paragraph" w:customStyle="1" w:styleId="82D105D6C7074FF19DD2EE7DE328C063">
    <w:name w:val="82D105D6C7074FF19DD2EE7DE328C063"/>
    <w:rsid w:val="008046B9"/>
  </w:style>
  <w:style w:type="paragraph" w:customStyle="1" w:styleId="06F62AB717904AF7B1B89C0844C1AE0F">
    <w:name w:val="06F62AB717904AF7B1B89C0844C1AE0F"/>
    <w:rsid w:val="008046B9"/>
  </w:style>
  <w:style w:type="paragraph" w:customStyle="1" w:styleId="FCE0017382484BABB61202E4637AA15E">
    <w:name w:val="FCE0017382484BABB61202E4637AA15E"/>
    <w:rsid w:val="008046B9"/>
  </w:style>
  <w:style w:type="paragraph" w:customStyle="1" w:styleId="5B54426AEAF44A5795EEB7C6EBC5E6D1">
    <w:name w:val="5B54426AEAF44A5795EEB7C6EBC5E6D1"/>
    <w:rsid w:val="008046B9"/>
  </w:style>
  <w:style w:type="paragraph" w:customStyle="1" w:styleId="7EF45019774D4FB5A8D8348B01F66CC3">
    <w:name w:val="7EF45019774D4FB5A8D8348B01F66CC3"/>
    <w:rsid w:val="008046B9"/>
  </w:style>
  <w:style w:type="paragraph" w:customStyle="1" w:styleId="8486091BBAD74FD88282503D488E8D82">
    <w:name w:val="8486091BBAD74FD88282503D488E8D82"/>
    <w:rsid w:val="008046B9"/>
  </w:style>
  <w:style w:type="paragraph" w:customStyle="1" w:styleId="A167939F559E46C7A079CE686516CD48">
    <w:name w:val="A167939F559E46C7A079CE686516CD48"/>
    <w:rsid w:val="008046B9"/>
  </w:style>
  <w:style w:type="paragraph" w:customStyle="1" w:styleId="7E8E5F84B93F4F3E85172B27E5734534">
    <w:name w:val="7E8E5F84B93F4F3E85172B27E5734534"/>
    <w:rsid w:val="008046B9"/>
  </w:style>
  <w:style w:type="paragraph" w:customStyle="1" w:styleId="E7907440B4E64D52961F89D67EA83FC3">
    <w:name w:val="E7907440B4E64D52961F89D67EA83FC3"/>
    <w:rsid w:val="008046B9"/>
  </w:style>
  <w:style w:type="paragraph" w:customStyle="1" w:styleId="84A5E3609E05456484164C87336C3441">
    <w:name w:val="84A5E3609E05456484164C87336C3441"/>
    <w:rsid w:val="008046B9"/>
  </w:style>
  <w:style w:type="paragraph" w:customStyle="1" w:styleId="BD00A3E4A7F048F883F8C991D1B4C23F">
    <w:name w:val="BD00A3E4A7F048F883F8C991D1B4C23F"/>
    <w:rsid w:val="008046B9"/>
  </w:style>
  <w:style w:type="paragraph" w:customStyle="1" w:styleId="9E34D5F729F5494B9F5FDF00B2AF54F1">
    <w:name w:val="9E34D5F729F5494B9F5FDF00B2AF54F1"/>
    <w:rsid w:val="008046B9"/>
  </w:style>
  <w:style w:type="paragraph" w:customStyle="1" w:styleId="EDFF41793B9D4BA782099AF8E2803CDB">
    <w:name w:val="EDFF41793B9D4BA782099AF8E2803CDB"/>
    <w:rsid w:val="008046B9"/>
  </w:style>
  <w:style w:type="paragraph" w:customStyle="1" w:styleId="716281E7005C4E4D9ACD541BB205A30D">
    <w:name w:val="716281E7005C4E4D9ACD541BB205A30D"/>
    <w:rsid w:val="008046B9"/>
  </w:style>
  <w:style w:type="paragraph" w:customStyle="1" w:styleId="52C47D948B76432BA99ABB12839C61EA">
    <w:name w:val="52C47D948B76432BA99ABB12839C61EA"/>
    <w:rsid w:val="008046B9"/>
  </w:style>
  <w:style w:type="paragraph" w:customStyle="1" w:styleId="D3EE57EBE7E94F76B112A492672648B6">
    <w:name w:val="D3EE57EBE7E94F76B112A492672648B6"/>
    <w:rsid w:val="008046B9"/>
  </w:style>
  <w:style w:type="paragraph" w:customStyle="1" w:styleId="2386CC9D5DED4049924C1377FEEC6FA3">
    <w:name w:val="2386CC9D5DED4049924C1377FEEC6FA3"/>
    <w:rsid w:val="008046B9"/>
  </w:style>
  <w:style w:type="paragraph" w:customStyle="1" w:styleId="413252B47C284E3A92D7BBBF2270204A">
    <w:name w:val="413252B47C284E3A92D7BBBF2270204A"/>
    <w:rsid w:val="008046B9"/>
  </w:style>
  <w:style w:type="paragraph" w:customStyle="1" w:styleId="AF5D4301F3C7487F80C99778378D859D">
    <w:name w:val="AF5D4301F3C7487F80C99778378D859D"/>
    <w:rsid w:val="008046B9"/>
  </w:style>
  <w:style w:type="paragraph" w:customStyle="1" w:styleId="01AD4FB827CC47878A5B641E40B56196">
    <w:name w:val="01AD4FB827CC47878A5B641E40B56196"/>
    <w:rsid w:val="008046B9"/>
  </w:style>
  <w:style w:type="paragraph" w:customStyle="1" w:styleId="F6E7AF44DCD44230AA47541613C37A9D">
    <w:name w:val="F6E7AF44DCD44230AA47541613C37A9D"/>
    <w:rsid w:val="008046B9"/>
  </w:style>
  <w:style w:type="paragraph" w:customStyle="1" w:styleId="8AEAA9D40D9A4A16AE0BF4D7E6631B43">
    <w:name w:val="8AEAA9D40D9A4A16AE0BF4D7E6631B43"/>
    <w:rsid w:val="008046B9"/>
  </w:style>
  <w:style w:type="paragraph" w:customStyle="1" w:styleId="9FA7ECD496064C22A2A59ADD06756407">
    <w:name w:val="9FA7ECD496064C22A2A59ADD06756407"/>
    <w:rsid w:val="008046B9"/>
  </w:style>
  <w:style w:type="paragraph" w:customStyle="1" w:styleId="AFEDD8AD0A98415A8D9737D5C1020763">
    <w:name w:val="AFEDD8AD0A98415A8D9737D5C1020763"/>
    <w:rsid w:val="008046B9"/>
  </w:style>
  <w:style w:type="paragraph" w:customStyle="1" w:styleId="D01C14C2985E4942B180411A7359D4C3">
    <w:name w:val="D01C14C2985E4942B180411A7359D4C3"/>
    <w:rsid w:val="008046B9"/>
  </w:style>
  <w:style w:type="paragraph" w:customStyle="1" w:styleId="9D993839AB984FE582C6D9DADC527F42">
    <w:name w:val="9D993839AB984FE582C6D9DADC527F42"/>
    <w:rsid w:val="008046B9"/>
  </w:style>
  <w:style w:type="paragraph" w:customStyle="1" w:styleId="0495AB57F3884836987C6F302AEC1727">
    <w:name w:val="0495AB57F3884836987C6F302AEC1727"/>
    <w:rsid w:val="008046B9"/>
  </w:style>
  <w:style w:type="paragraph" w:customStyle="1" w:styleId="A6A47A1C5A044BADA6F628BDE8C88B1F">
    <w:name w:val="A6A47A1C5A044BADA6F628BDE8C88B1F"/>
    <w:rsid w:val="008046B9"/>
  </w:style>
  <w:style w:type="paragraph" w:customStyle="1" w:styleId="61F1F010A4BD404E8FBDEFCAC11CA320">
    <w:name w:val="61F1F010A4BD404E8FBDEFCAC11CA320"/>
    <w:rsid w:val="008046B9"/>
  </w:style>
  <w:style w:type="paragraph" w:customStyle="1" w:styleId="F781AC5FB6484C5587D7FD75E1490112">
    <w:name w:val="F781AC5FB6484C5587D7FD75E1490112"/>
    <w:rsid w:val="008046B9"/>
  </w:style>
  <w:style w:type="paragraph" w:customStyle="1" w:styleId="60BE2830453B4CD2A5936A0C610E280A">
    <w:name w:val="60BE2830453B4CD2A5936A0C610E280A"/>
    <w:rsid w:val="008046B9"/>
  </w:style>
  <w:style w:type="paragraph" w:customStyle="1" w:styleId="0E35EEE45A244512BFF99A92743979C3">
    <w:name w:val="0E35EEE45A244512BFF99A92743979C3"/>
    <w:rsid w:val="008046B9"/>
  </w:style>
  <w:style w:type="paragraph" w:customStyle="1" w:styleId="5DFB253A33544348992F8C47E4D5E7FF">
    <w:name w:val="5DFB253A33544348992F8C47E4D5E7FF"/>
    <w:rsid w:val="008046B9"/>
  </w:style>
  <w:style w:type="paragraph" w:customStyle="1" w:styleId="D7B609B7E8734FD38A3D60F606BAAF26">
    <w:name w:val="D7B609B7E8734FD38A3D60F606BAAF26"/>
    <w:rsid w:val="008046B9"/>
  </w:style>
  <w:style w:type="paragraph" w:customStyle="1" w:styleId="11871A050328454AB6158BADEBC734B9">
    <w:name w:val="11871A050328454AB6158BADEBC734B9"/>
    <w:rsid w:val="008046B9"/>
  </w:style>
  <w:style w:type="paragraph" w:customStyle="1" w:styleId="3259E67055324F17BDF5A2B54645408E">
    <w:name w:val="3259E67055324F17BDF5A2B54645408E"/>
    <w:rsid w:val="008046B9"/>
  </w:style>
  <w:style w:type="paragraph" w:customStyle="1" w:styleId="36058FBE204F4A648ED0681F8C6F0B60">
    <w:name w:val="36058FBE204F4A648ED0681F8C6F0B60"/>
    <w:rsid w:val="008046B9"/>
  </w:style>
  <w:style w:type="paragraph" w:customStyle="1" w:styleId="CCBB61ABE5354EC4B602EE0FBD21E748">
    <w:name w:val="CCBB61ABE5354EC4B602EE0FBD21E748"/>
    <w:rsid w:val="008046B9"/>
  </w:style>
  <w:style w:type="paragraph" w:customStyle="1" w:styleId="DC5AEA0BD50844D3A412A8AE7522DEC0">
    <w:name w:val="DC5AEA0BD50844D3A412A8AE7522DEC0"/>
    <w:rsid w:val="008046B9"/>
  </w:style>
  <w:style w:type="paragraph" w:customStyle="1" w:styleId="B9BD7D4676424D149F5F06398C7716E9">
    <w:name w:val="B9BD7D4676424D149F5F06398C7716E9"/>
    <w:rsid w:val="008046B9"/>
  </w:style>
  <w:style w:type="paragraph" w:customStyle="1" w:styleId="32F5A3ED05F44AB1A8C371B419D35CCA">
    <w:name w:val="32F5A3ED05F44AB1A8C371B419D35CCA"/>
    <w:rsid w:val="008046B9"/>
  </w:style>
  <w:style w:type="paragraph" w:customStyle="1" w:styleId="0E429668B113464CB3090C5A7EEDBBEA">
    <w:name w:val="0E429668B113464CB3090C5A7EEDBBEA"/>
    <w:rsid w:val="008046B9"/>
  </w:style>
  <w:style w:type="paragraph" w:customStyle="1" w:styleId="6925344404B24293BF9F2806C7119381">
    <w:name w:val="6925344404B24293BF9F2806C7119381"/>
    <w:rsid w:val="008046B9"/>
  </w:style>
  <w:style w:type="paragraph" w:customStyle="1" w:styleId="FCB1FD9AA6FB49FC8C6D0BF8589D12C3">
    <w:name w:val="FCB1FD9AA6FB49FC8C6D0BF8589D12C3"/>
    <w:rsid w:val="008046B9"/>
  </w:style>
  <w:style w:type="paragraph" w:customStyle="1" w:styleId="528B86BE098F49C6A9F70C1A5707F518">
    <w:name w:val="528B86BE098F49C6A9F70C1A5707F518"/>
    <w:rsid w:val="008046B9"/>
  </w:style>
  <w:style w:type="paragraph" w:customStyle="1" w:styleId="9DF286FA44F94BE58F8F70B9A4AFFD7B">
    <w:name w:val="9DF286FA44F94BE58F8F70B9A4AFFD7B"/>
    <w:rsid w:val="008046B9"/>
  </w:style>
  <w:style w:type="paragraph" w:customStyle="1" w:styleId="EBF1BCAC605546AC9637F4301994D64D">
    <w:name w:val="EBF1BCAC605546AC9637F4301994D64D"/>
    <w:rsid w:val="008046B9"/>
  </w:style>
  <w:style w:type="paragraph" w:customStyle="1" w:styleId="54B7C40DF46F4F3FB7B0D4642E9F1436">
    <w:name w:val="54B7C40DF46F4F3FB7B0D4642E9F1436"/>
    <w:rsid w:val="008046B9"/>
  </w:style>
  <w:style w:type="paragraph" w:customStyle="1" w:styleId="1E4BEEAAA1484741A7416420C3EAD09F">
    <w:name w:val="1E4BEEAAA1484741A7416420C3EAD09F"/>
    <w:rsid w:val="008046B9"/>
  </w:style>
  <w:style w:type="paragraph" w:customStyle="1" w:styleId="4A57DD3192804FFCA71F8198E59A052D">
    <w:name w:val="4A57DD3192804FFCA71F8198E59A052D"/>
    <w:rsid w:val="008046B9"/>
  </w:style>
  <w:style w:type="paragraph" w:customStyle="1" w:styleId="5BD276FD1A694E3BB577773100E02803">
    <w:name w:val="5BD276FD1A694E3BB577773100E02803"/>
    <w:rsid w:val="008046B9"/>
  </w:style>
  <w:style w:type="paragraph" w:customStyle="1" w:styleId="9AAA27878CD3413CA2B3A997C3AD7C92">
    <w:name w:val="9AAA27878CD3413CA2B3A997C3AD7C92"/>
    <w:rsid w:val="008046B9"/>
  </w:style>
  <w:style w:type="paragraph" w:customStyle="1" w:styleId="F4BCC6AE22904C88B86E758131157C86">
    <w:name w:val="F4BCC6AE22904C88B86E758131157C86"/>
    <w:rsid w:val="008046B9"/>
  </w:style>
  <w:style w:type="paragraph" w:customStyle="1" w:styleId="216F7EB0C23648CFAE6CA493209E5472">
    <w:name w:val="216F7EB0C23648CFAE6CA493209E5472"/>
    <w:rsid w:val="008046B9"/>
  </w:style>
  <w:style w:type="paragraph" w:customStyle="1" w:styleId="745463411F884D1EB4F542241F03BA82">
    <w:name w:val="745463411F884D1EB4F542241F03BA82"/>
    <w:rsid w:val="008046B9"/>
  </w:style>
  <w:style w:type="paragraph" w:customStyle="1" w:styleId="10067ED4EC874EE59125BF6984B4BDE8">
    <w:name w:val="10067ED4EC874EE59125BF6984B4BDE8"/>
    <w:rsid w:val="008046B9"/>
  </w:style>
  <w:style w:type="paragraph" w:customStyle="1" w:styleId="429E6E7F1B9845C5B8CCDE39A8F7D231">
    <w:name w:val="429E6E7F1B9845C5B8CCDE39A8F7D231"/>
    <w:rsid w:val="008046B9"/>
  </w:style>
  <w:style w:type="paragraph" w:customStyle="1" w:styleId="68120D9F84294036B38B303497BA3873">
    <w:name w:val="68120D9F84294036B38B303497BA3873"/>
    <w:rsid w:val="008046B9"/>
  </w:style>
  <w:style w:type="paragraph" w:customStyle="1" w:styleId="D62F6F65CA01445A89E4F874EE463210">
    <w:name w:val="D62F6F65CA01445A89E4F874EE463210"/>
    <w:rsid w:val="008046B9"/>
  </w:style>
  <w:style w:type="paragraph" w:customStyle="1" w:styleId="8BFA347A8BA84090B0E38A02CF4B21D9">
    <w:name w:val="8BFA347A8BA84090B0E38A02CF4B21D9"/>
    <w:rsid w:val="008046B9"/>
  </w:style>
  <w:style w:type="paragraph" w:customStyle="1" w:styleId="98579B2C31AE4CAB90F58AB999AD5460">
    <w:name w:val="98579B2C31AE4CAB90F58AB999AD5460"/>
    <w:rsid w:val="008046B9"/>
  </w:style>
  <w:style w:type="paragraph" w:customStyle="1" w:styleId="BAC3B3D66B7147FDAD7FB2E5B6754115">
    <w:name w:val="BAC3B3D66B7147FDAD7FB2E5B6754115"/>
    <w:rsid w:val="008046B9"/>
  </w:style>
  <w:style w:type="paragraph" w:customStyle="1" w:styleId="2C327C7EA65744EDA3688CF57D67711D">
    <w:name w:val="2C327C7EA65744EDA3688CF57D67711D"/>
    <w:rsid w:val="008046B9"/>
  </w:style>
  <w:style w:type="paragraph" w:customStyle="1" w:styleId="BD300581C0B442E2917EE693229FB885">
    <w:name w:val="BD300581C0B442E2917EE693229FB885"/>
    <w:rsid w:val="008046B9"/>
  </w:style>
  <w:style w:type="paragraph" w:customStyle="1" w:styleId="4B99028F055C4ACF817FC9A19FBA5AC3">
    <w:name w:val="4B99028F055C4ACF817FC9A19FBA5AC3"/>
    <w:rsid w:val="008046B9"/>
  </w:style>
  <w:style w:type="paragraph" w:customStyle="1" w:styleId="7E833543C48D4493A1B8CC6326F0F58D">
    <w:name w:val="7E833543C48D4493A1B8CC6326F0F58D"/>
    <w:rsid w:val="008046B9"/>
  </w:style>
  <w:style w:type="paragraph" w:customStyle="1" w:styleId="F00FE6A4F0864A5A9202C23B12A0B197">
    <w:name w:val="F00FE6A4F0864A5A9202C23B12A0B197"/>
    <w:rsid w:val="008046B9"/>
  </w:style>
  <w:style w:type="paragraph" w:customStyle="1" w:styleId="A11DC47C88B54B47B6E3292BCCC85903">
    <w:name w:val="A11DC47C88B54B47B6E3292BCCC85903"/>
    <w:rsid w:val="008046B9"/>
  </w:style>
  <w:style w:type="paragraph" w:customStyle="1" w:styleId="01DEB6A58B814B688AE917B396B7A639">
    <w:name w:val="01DEB6A58B814B688AE917B396B7A639"/>
    <w:rsid w:val="008046B9"/>
  </w:style>
  <w:style w:type="paragraph" w:customStyle="1" w:styleId="BD930BE587F24D3DA44DBD020DF00154">
    <w:name w:val="BD930BE587F24D3DA44DBD020DF00154"/>
    <w:rsid w:val="008046B9"/>
  </w:style>
  <w:style w:type="paragraph" w:customStyle="1" w:styleId="A63F7BCC7B384481954FC3D092FEB627">
    <w:name w:val="A63F7BCC7B384481954FC3D092FEB627"/>
    <w:rsid w:val="008046B9"/>
  </w:style>
  <w:style w:type="paragraph" w:customStyle="1" w:styleId="DE657774B3F344B7AEEF54FA65A9A4E9">
    <w:name w:val="DE657774B3F344B7AEEF54FA65A9A4E9"/>
    <w:rsid w:val="008046B9"/>
  </w:style>
  <w:style w:type="paragraph" w:customStyle="1" w:styleId="46F5B1C1813648EC86567C04A4185B52">
    <w:name w:val="46F5B1C1813648EC86567C04A4185B52"/>
    <w:rsid w:val="008046B9"/>
  </w:style>
  <w:style w:type="paragraph" w:customStyle="1" w:styleId="044D857C905E4FFF9CB8797D37635AE7">
    <w:name w:val="044D857C905E4FFF9CB8797D37635AE7"/>
    <w:rsid w:val="008046B9"/>
  </w:style>
  <w:style w:type="paragraph" w:customStyle="1" w:styleId="5651C3B056F44639A46F07B8BF7DE2C6">
    <w:name w:val="5651C3B056F44639A46F07B8BF7DE2C6"/>
    <w:rsid w:val="008046B9"/>
  </w:style>
  <w:style w:type="paragraph" w:customStyle="1" w:styleId="0AB784A2EB61452DA8774525C56CB63E">
    <w:name w:val="0AB784A2EB61452DA8774525C56CB63E"/>
    <w:rsid w:val="008046B9"/>
  </w:style>
  <w:style w:type="paragraph" w:customStyle="1" w:styleId="66EB0962E4EB4AD6983E63FD26CF7026">
    <w:name w:val="66EB0962E4EB4AD6983E63FD26CF7026"/>
    <w:rsid w:val="008046B9"/>
  </w:style>
  <w:style w:type="paragraph" w:customStyle="1" w:styleId="38F097B4542941D5A597F7F69CB69F0B">
    <w:name w:val="38F097B4542941D5A597F7F69CB69F0B"/>
    <w:rsid w:val="008046B9"/>
  </w:style>
  <w:style w:type="paragraph" w:customStyle="1" w:styleId="8ACEB6872A5D492C8B36D4B4FD2A1DDB">
    <w:name w:val="8ACEB6872A5D492C8B36D4B4FD2A1DDB"/>
    <w:rsid w:val="008046B9"/>
  </w:style>
  <w:style w:type="paragraph" w:customStyle="1" w:styleId="30BA9CCBC7C64CCF9C51B5975E26567A">
    <w:name w:val="30BA9CCBC7C64CCF9C51B5975E26567A"/>
    <w:rsid w:val="008046B9"/>
  </w:style>
  <w:style w:type="paragraph" w:customStyle="1" w:styleId="AC7E076748DC4200BE6DE4B05B3A2990">
    <w:name w:val="AC7E076748DC4200BE6DE4B05B3A2990"/>
    <w:rsid w:val="008046B9"/>
  </w:style>
  <w:style w:type="paragraph" w:customStyle="1" w:styleId="B76828B1F39A48D193E5EAE7745B8882">
    <w:name w:val="B76828B1F39A48D193E5EAE7745B8882"/>
    <w:rsid w:val="008046B9"/>
  </w:style>
  <w:style w:type="paragraph" w:customStyle="1" w:styleId="8257537A4A1F48268E2DB292D8B11635">
    <w:name w:val="8257537A4A1F48268E2DB292D8B11635"/>
    <w:rsid w:val="008046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5FA2F-46D8-45E3-AB38-19E76CFFB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511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  </dc:creator>
  <cp:keywords/>
  <dc:description/>
  <cp:lastModifiedBy>mehmet erdem</cp:lastModifiedBy>
  <cp:revision>118</cp:revision>
  <dcterms:created xsi:type="dcterms:W3CDTF">2019-07-09T18:56:00Z</dcterms:created>
  <dcterms:modified xsi:type="dcterms:W3CDTF">2019-08-01T20:55:00Z</dcterms:modified>
</cp:coreProperties>
</file>